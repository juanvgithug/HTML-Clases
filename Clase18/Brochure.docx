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721"/>
        <w:gridCol w:w="4326"/>
        <w:gridCol w:w="721"/>
        <w:gridCol w:w="4676"/>
      </w:tblGrid>
      <w:tr w:rsidR="00AB3C64" w14:paraId="6547356E" w14:textId="77777777" w:rsidTr="00C3275D">
        <w:trPr>
          <w:trHeight w:val="4050"/>
          <w:jc w:val="center"/>
        </w:trPr>
        <w:tc>
          <w:tcPr>
            <w:tcW w:w="4670" w:type="dxa"/>
            <w:vAlign w:val="bottom"/>
          </w:tcPr>
          <w:p w14:paraId="040F68B3" w14:textId="77777777" w:rsidR="00AB3C64" w:rsidRDefault="0011086A" w:rsidP="00C3275D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inline distT="0" distB="0" distL="0" distR="0" wp14:anchorId="7900548A" wp14:editId="1CB83A6E">
                      <wp:extent cx="342900" cy="342900"/>
                      <wp:effectExtent l="0" t="0" r="0" b="0"/>
                      <wp:docPr id="1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E9CFBC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s3u/goAAKg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white [3212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  <w:vAlign w:val="bottom"/>
          </w:tcPr>
          <w:p w14:paraId="5E305518" w14:textId="77777777" w:rsidR="00AB3C64" w:rsidRDefault="00AB3C64" w:rsidP="00C3275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20" w:type="dxa"/>
            <w:vAlign w:val="bottom"/>
          </w:tcPr>
          <w:p w14:paraId="7F3D7127" w14:textId="77777777" w:rsidR="00AB3C64" w:rsidRDefault="0011086A" w:rsidP="00C3275D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sz w:val="20"/>
                <w:lang w:bidi="ar-SA"/>
              </w:rPr>
              <mc:AlternateContent>
                <mc:Choice Requires="wps">
                  <w:drawing>
                    <wp:inline distT="0" distB="0" distL="0" distR="0" wp14:anchorId="62A65105" wp14:editId="217F1C76">
                      <wp:extent cx="342900" cy="342900"/>
                      <wp:effectExtent l="0" t="0" r="0" b="0"/>
                      <wp:docPr id="2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E03C7B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white [3212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14:paraId="732AD389" w14:textId="77777777" w:rsidR="00AB3C64" w:rsidRDefault="00AB3C64" w:rsidP="00844B5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0" w:type="dxa"/>
            <w:vAlign w:val="center"/>
          </w:tcPr>
          <w:p w14:paraId="4D021E0A" w14:textId="5B466C64" w:rsidR="00AB3C64" w:rsidRDefault="00081F77" w:rsidP="00F93A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B91FE1" wp14:editId="2B66D7BE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154305</wp:posOffset>
                      </wp:positionV>
                      <wp:extent cx="2038350" cy="24765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83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8F2A90" w14:textId="77777777" w:rsidR="00081F77" w:rsidRPr="00766ECC" w:rsidRDefault="00081F77" w:rsidP="00081F77">
                                  <w:pPr>
                                    <w:pStyle w:val="Header"/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66ECC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Incredible Technologies</w:t>
                                  </w:r>
                                  <w:r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S.A.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B91F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28.5pt;margin-top:12.15pt;width:160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" filled="f" stroked="f">
                      <v:textbox>
                        <w:txbxContent>
                          <w:p w14:paraId="6C8F2A90" w14:textId="77777777" w:rsidR="00081F77" w:rsidRPr="00766ECC" w:rsidRDefault="00081F77" w:rsidP="00081F77">
                            <w:pPr>
                              <w:pStyle w:val="Header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6ECC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Incredible Technologies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S.A.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66ECC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2BE4AA4" wp14:editId="3AA4EFD3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-449580</wp:posOffset>
                  </wp:positionV>
                  <wp:extent cx="970915" cy="572135"/>
                  <wp:effectExtent l="0" t="0" r="63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92" b="23018"/>
                          <a:stretch/>
                        </pic:blipFill>
                        <pic:spPr bwMode="auto">
                          <a:xfrm>
                            <a:off x="0" y="0"/>
                            <a:ext cx="970915" cy="572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B3C64" w:rsidRPr="00081F77" w14:paraId="243EF2CF" w14:textId="77777777" w:rsidTr="00C3275D">
        <w:trPr>
          <w:trHeight w:val="3861"/>
          <w:jc w:val="center"/>
        </w:trPr>
        <w:tc>
          <w:tcPr>
            <w:tcW w:w="4670" w:type="dxa"/>
          </w:tcPr>
          <w:p w14:paraId="77D9A7F5" w14:textId="34413818" w:rsidR="00AB3C64" w:rsidRPr="000C7F25" w:rsidRDefault="00081F77" w:rsidP="000C7F25">
            <w:pPr>
              <w:pStyle w:val="Heading1"/>
            </w:pPr>
            <w:r>
              <w:t>Nosotros</w:t>
            </w:r>
          </w:p>
          <w:p w14:paraId="3CF105DE" w14:textId="3344E0DB" w:rsidR="00F93AE7" w:rsidRPr="00081F77" w:rsidRDefault="00081F77" w:rsidP="000C7F25">
            <w:pPr>
              <w:pStyle w:val="Normalondarkbackground"/>
              <w:rPr>
                <w:lang w:val="es-AR"/>
              </w:rPr>
            </w:pPr>
            <w:r w:rsidRPr="00081F77">
              <w:rPr>
                <w:lang w:val="es-AR"/>
              </w:rPr>
              <w:t>INCREDIBLE TECHNOLOGIES S.A. ofrece soluciones modernas e innovadoras para generar información unificada, completa y confiable; generando reducción de costos, riesgos y aumento de la eficiencia operativa.</w:t>
            </w:r>
          </w:p>
        </w:tc>
        <w:tc>
          <w:tcPr>
            <w:tcW w:w="720" w:type="dxa"/>
          </w:tcPr>
          <w:p w14:paraId="057AF3FD" w14:textId="77777777" w:rsidR="00AB3C64" w:rsidRPr="00081F77" w:rsidRDefault="00AB3C64" w:rsidP="00844B51">
            <w:pPr>
              <w:pStyle w:val="TableParagraph"/>
              <w:rPr>
                <w:rFonts w:ascii="Times New Roman"/>
                <w:lang w:val="es-AR"/>
              </w:rPr>
            </w:pPr>
          </w:p>
        </w:tc>
        <w:tc>
          <w:tcPr>
            <w:tcW w:w="4320" w:type="dxa"/>
          </w:tcPr>
          <w:p w14:paraId="58EED852" w14:textId="4031F314" w:rsidR="00865FDD" w:rsidRPr="00081F77" w:rsidRDefault="00081F77" w:rsidP="000C7F25">
            <w:pPr>
              <w:pStyle w:val="Heading1"/>
              <w:rPr>
                <w:lang w:val="es-AR"/>
              </w:rPr>
            </w:pPr>
            <w:r w:rsidRPr="00081F77">
              <w:rPr>
                <w:lang w:val="es-AR"/>
              </w:rPr>
              <w:t>Contactenos</w:t>
            </w:r>
          </w:p>
          <w:p w14:paraId="5DEDB075" w14:textId="5B7C376A" w:rsidR="005D53F8" w:rsidRPr="00081F77" w:rsidRDefault="00081F77" w:rsidP="000C7F25">
            <w:pPr>
              <w:pStyle w:val="ContactInfo"/>
              <w:rPr>
                <w:lang w:val="es-AR"/>
              </w:rPr>
            </w:pPr>
            <w:r w:rsidRPr="00081F77">
              <w:rPr>
                <w:lang w:val="es-AR"/>
              </w:rPr>
              <w:t>Maipú 1210 | Piso 13</w:t>
            </w:r>
          </w:p>
          <w:p w14:paraId="02975D36" w14:textId="337736CB" w:rsidR="005D53F8" w:rsidRPr="00081F77" w:rsidRDefault="00081F77" w:rsidP="000C7F25">
            <w:pPr>
              <w:pStyle w:val="ContactInfo"/>
              <w:rPr>
                <w:lang w:val="es-AR"/>
              </w:rPr>
            </w:pPr>
            <w:r w:rsidRPr="00081F77">
              <w:rPr>
                <w:lang w:val="es-AR"/>
              </w:rPr>
              <w:t>Buenos Aires, CABA, Argentina</w:t>
            </w:r>
          </w:p>
          <w:p w14:paraId="03DF98E4" w14:textId="5504D9A3" w:rsidR="005D53F8" w:rsidRPr="00081F77" w:rsidRDefault="00081F77" w:rsidP="000C7F25">
            <w:pPr>
              <w:pStyle w:val="ContactInfo"/>
              <w:rPr>
                <w:lang w:val="es-AR"/>
              </w:rPr>
            </w:pPr>
            <w:r w:rsidRPr="00081F77">
              <w:rPr>
                <w:lang w:val="es-AR"/>
              </w:rPr>
              <w:t>+54 911 1234 5678</w:t>
            </w:r>
          </w:p>
          <w:sdt>
            <w:sdtPr>
              <w:id w:val="1291632276"/>
              <w:placeholder>
                <w:docPart w:val="E12F9CBE70104DB38CDF735605A1DF79"/>
              </w:placeholder>
            </w:sdtPr>
            <w:sdtEndPr/>
            <w:sdtContent>
              <w:p w14:paraId="33F9261E" w14:textId="7F1BD313" w:rsidR="005D53F8" w:rsidRPr="00081F77" w:rsidRDefault="00081F77" w:rsidP="000C7F25">
                <w:pPr>
                  <w:pStyle w:val="ContactInfo"/>
                  <w:rPr>
                    <w:lang w:val="es-AR"/>
                  </w:rPr>
                </w:pPr>
                <w:r w:rsidRPr="00081F77">
                  <w:rPr>
                    <w:lang w:val="es-AR"/>
                  </w:rPr>
                  <w:t>contacto@misitio.com</w:t>
                </w:r>
              </w:p>
            </w:sdtContent>
          </w:sdt>
          <w:p w14:paraId="78381BB6" w14:textId="26B4D876" w:rsidR="005D53F8" w:rsidRPr="00081F77" w:rsidRDefault="00081F77" w:rsidP="000C7F25">
            <w:pPr>
              <w:pStyle w:val="ContactInfo"/>
              <w:rPr>
                <w:lang w:val="es-AR"/>
              </w:rPr>
            </w:pPr>
            <w:r w:rsidRPr="00081F77">
              <w:rPr>
                <w:lang w:val="es-AR"/>
              </w:rPr>
              <w:t>www.misitio.com</w:t>
            </w:r>
          </w:p>
        </w:tc>
        <w:tc>
          <w:tcPr>
            <w:tcW w:w="720" w:type="dxa"/>
          </w:tcPr>
          <w:p w14:paraId="1B8C095F" w14:textId="77777777" w:rsidR="00AB3C64" w:rsidRPr="00081F77" w:rsidRDefault="00AB3C64" w:rsidP="00844B51">
            <w:pPr>
              <w:pStyle w:val="TableParagraph"/>
              <w:rPr>
                <w:rFonts w:ascii="Times New Roman"/>
                <w:lang w:val="es-AR"/>
              </w:rPr>
            </w:pPr>
          </w:p>
        </w:tc>
        <w:tc>
          <w:tcPr>
            <w:tcW w:w="4670" w:type="dxa"/>
          </w:tcPr>
          <w:p w14:paraId="66504120" w14:textId="1B932FDE" w:rsidR="005D53F8" w:rsidRPr="00081F77" w:rsidRDefault="00081F77" w:rsidP="000C7F25">
            <w:pPr>
              <w:pStyle w:val="Title"/>
              <w:rPr>
                <w:sz w:val="52"/>
                <w:szCs w:val="18"/>
                <w:lang w:val="es-AR"/>
              </w:rPr>
            </w:pPr>
            <w:r w:rsidRPr="00081F77">
              <w:rPr>
                <w:sz w:val="52"/>
                <w:szCs w:val="18"/>
                <w:lang w:val="es-AR"/>
              </w:rPr>
              <w:t>INCREDIBLE TECHNOLOGIES</w:t>
            </w:r>
          </w:p>
          <w:p w14:paraId="2FDF4AA2" w14:textId="2A699E5F" w:rsidR="00AB3C64" w:rsidRPr="00081F77" w:rsidRDefault="00081F77" w:rsidP="000C7F25">
            <w:pPr>
              <w:pStyle w:val="Subtitle"/>
              <w:framePr w:wrap="around"/>
              <w:rPr>
                <w:lang w:val="es-AR"/>
              </w:rPr>
            </w:pPr>
            <w:r w:rsidRPr="00081F77">
              <w:rPr>
                <w:lang w:val="es-AR"/>
              </w:rPr>
              <w:t>Estrategia Completa de TI</w:t>
            </w:r>
          </w:p>
        </w:tc>
      </w:tr>
      <w:tr w:rsidR="00AB3C64" w14:paraId="6CEFFAC9" w14:textId="77777777" w:rsidTr="00844B51">
        <w:trPr>
          <w:trHeight w:val="2130"/>
          <w:jc w:val="center"/>
        </w:trPr>
        <w:tc>
          <w:tcPr>
            <w:tcW w:w="4670" w:type="dxa"/>
          </w:tcPr>
          <w:p w14:paraId="1DF5AD64" w14:textId="77777777" w:rsidR="00AB3C64" w:rsidRPr="00081F77" w:rsidRDefault="00AB3C64" w:rsidP="00844B51">
            <w:pPr>
              <w:pStyle w:val="TableParagraph"/>
              <w:rPr>
                <w:rFonts w:ascii="Times New Roman"/>
                <w:lang w:val="es-AR"/>
              </w:rPr>
            </w:pPr>
          </w:p>
        </w:tc>
        <w:tc>
          <w:tcPr>
            <w:tcW w:w="720" w:type="dxa"/>
          </w:tcPr>
          <w:p w14:paraId="7509A606" w14:textId="77777777" w:rsidR="00AB3C64" w:rsidRPr="00081F77" w:rsidRDefault="00AB3C64" w:rsidP="00844B51">
            <w:pPr>
              <w:pStyle w:val="TableParagraph"/>
              <w:rPr>
                <w:rFonts w:ascii="Times New Roman"/>
                <w:lang w:val="es-AR"/>
              </w:rPr>
            </w:pPr>
          </w:p>
        </w:tc>
        <w:tc>
          <w:tcPr>
            <w:tcW w:w="4320" w:type="dxa"/>
          </w:tcPr>
          <w:p w14:paraId="0E332613" w14:textId="77777777" w:rsidR="00AB3C64" w:rsidRPr="00081F77" w:rsidRDefault="00AB3C64" w:rsidP="00844B51">
            <w:pPr>
              <w:pStyle w:val="TableParagraph"/>
              <w:rPr>
                <w:rFonts w:ascii="Times New Roman"/>
                <w:lang w:val="es-AR"/>
              </w:rPr>
            </w:pPr>
          </w:p>
        </w:tc>
        <w:tc>
          <w:tcPr>
            <w:tcW w:w="720" w:type="dxa"/>
          </w:tcPr>
          <w:p w14:paraId="5B485DF9" w14:textId="77777777" w:rsidR="00AB3C64" w:rsidRPr="00081F77" w:rsidRDefault="00AB3C64" w:rsidP="00844B51">
            <w:pPr>
              <w:pStyle w:val="TableParagraph"/>
              <w:rPr>
                <w:rFonts w:ascii="Times New Roman"/>
                <w:lang w:val="es-AR"/>
              </w:rPr>
            </w:pPr>
          </w:p>
        </w:tc>
        <w:tc>
          <w:tcPr>
            <w:tcW w:w="4670" w:type="dxa"/>
            <w:vAlign w:val="bottom"/>
          </w:tcPr>
          <w:p w14:paraId="024A06B5" w14:textId="652BCA8D" w:rsidR="00AB3C64" w:rsidRPr="002A14EE" w:rsidRDefault="00081F77" w:rsidP="002A14EE">
            <w:pPr>
              <w:pStyle w:val="Website"/>
              <w:framePr w:wrap="around"/>
            </w:pPr>
            <w:hyperlink r:id="rId12" w:history="1">
              <w:r w:rsidRPr="00081F77">
                <w:rPr>
                  <w:rStyle w:val="Hyperlink"/>
                </w:rPr>
                <w:t>www.misitio.com</w:t>
              </w:r>
            </w:hyperlink>
          </w:p>
        </w:tc>
      </w:tr>
    </w:tbl>
    <w:p w14:paraId="4D74D13B" w14:textId="77777777" w:rsidR="00AB3C64" w:rsidRDefault="00AB3C64" w:rsidP="00374A2E">
      <w:pPr>
        <w:pStyle w:val="BodyText"/>
      </w:pPr>
    </w:p>
    <w:p w14:paraId="158B97AF" w14:textId="77777777" w:rsidR="00844B51" w:rsidRDefault="00844B51" w:rsidP="00374A2E">
      <w:pPr>
        <w:pStyle w:val="BodyText"/>
        <w:sectPr w:rsidR="00844B51" w:rsidSect="006A6679">
          <w:headerReference w:type="even" r:id="rId13"/>
          <w:headerReference w:type="default" r:id="rId14"/>
          <w:type w:val="continuous"/>
          <w:pgSz w:w="15840" w:h="12240" w:orient="landscape" w:code="1"/>
          <w:pgMar w:top="360" w:right="360" w:bottom="360" w:left="360" w:header="720" w:footer="720" w:gutter="0"/>
          <w:cols w:space="720"/>
          <w:docGrid w:linePitch="299"/>
        </w:sectPr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4684"/>
        <w:gridCol w:w="514"/>
        <w:gridCol w:w="4813"/>
        <w:gridCol w:w="438"/>
        <w:gridCol w:w="4671"/>
      </w:tblGrid>
      <w:tr w:rsidR="00865FDD" w:rsidRPr="003B04CB" w14:paraId="63D8BA63" w14:textId="77777777" w:rsidTr="0024332F">
        <w:trPr>
          <w:trHeight w:val="4137"/>
        </w:trPr>
        <w:tc>
          <w:tcPr>
            <w:tcW w:w="4684" w:type="dxa"/>
          </w:tcPr>
          <w:p w14:paraId="2746C07C" w14:textId="77777777" w:rsidR="00865FDD" w:rsidRDefault="00865FDD" w:rsidP="005D53F8">
            <w:pPr>
              <w:pStyle w:val="BodyText"/>
              <w:rPr>
                <w:rFonts w:ascii="Times New Roman"/>
              </w:rPr>
            </w:pPr>
          </w:p>
        </w:tc>
        <w:tc>
          <w:tcPr>
            <w:tcW w:w="514" w:type="dxa"/>
            <w:vMerge w:val="restart"/>
          </w:tcPr>
          <w:p w14:paraId="60531974" w14:textId="77777777" w:rsidR="00865FDD" w:rsidRDefault="00865FDD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13" w:type="dxa"/>
            <w:vAlign w:val="center"/>
          </w:tcPr>
          <w:p w14:paraId="6F04711F" w14:textId="1794CC04" w:rsidR="00865FDD" w:rsidRPr="00081F77" w:rsidRDefault="00081F77" w:rsidP="0024332F">
            <w:pPr>
              <w:pStyle w:val="Quote"/>
              <w:framePr w:hSpace="0" w:wrap="auto" w:vAnchor="margin" w:hAnchor="text" w:xAlign="left" w:yAlign="inline"/>
              <w:rPr>
                <w:lang w:val="es-AR"/>
              </w:rPr>
            </w:pPr>
            <w:r w:rsidRPr="00081F77">
              <w:rPr>
                <w:lang w:val="es-AR"/>
              </w:rPr>
              <w:t>Cada cliente es único y por lo tanto cada proyecto también</w:t>
            </w:r>
          </w:p>
        </w:tc>
        <w:tc>
          <w:tcPr>
            <w:tcW w:w="438" w:type="dxa"/>
            <w:vMerge w:val="restart"/>
          </w:tcPr>
          <w:p w14:paraId="1874A761" w14:textId="77777777" w:rsidR="00865FDD" w:rsidRPr="00081F77" w:rsidRDefault="00865FDD" w:rsidP="00ED6CB0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</w:tc>
        <w:tc>
          <w:tcPr>
            <w:tcW w:w="4671" w:type="dxa"/>
            <w:vMerge w:val="restart"/>
          </w:tcPr>
          <w:p w14:paraId="4E45E41E" w14:textId="77777777" w:rsidR="00865FDD" w:rsidRDefault="00865FDD" w:rsidP="00ED6CB0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5712C7E3" wp14:editId="068B263C">
                      <wp:extent cx="342900" cy="342900"/>
                      <wp:effectExtent l="0" t="0" r="0" b="0"/>
                      <wp:docPr id="16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10D085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yuAAsAAKk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#453a76 [3215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A4D2F5C" w14:textId="170002A9" w:rsidR="00865FDD" w:rsidRPr="003B04CB" w:rsidRDefault="003B04CB" w:rsidP="000C7F25">
            <w:pPr>
              <w:pStyle w:val="Heading1Alt"/>
              <w:rPr>
                <w:lang w:val="es-AR"/>
              </w:rPr>
            </w:pPr>
            <w:r w:rsidRPr="003B04CB">
              <w:rPr>
                <w:lang w:val="es-AR"/>
              </w:rPr>
              <w:t>Solidez y experiencia</w:t>
            </w:r>
          </w:p>
          <w:p w14:paraId="2E1EBBCF" w14:textId="023B4968" w:rsidR="00865FDD" w:rsidRDefault="003B04CB" w:rsidP="000C7F25">
            <w:pPr>
              <w:pStyle w:val="Heading2Alt"/>
              <w:framePr w:wrap="around"/>
              <w:rPr>
                <w:lang w:val="es-AR"/>
              </w:rPr>
            </w:pPr>
            <w:r>
              <w:rPr>
                <w:lang w:val="es-AR"/>
              </w:rPr>
              <w:t>SATISFACCIÓN DEL CLIENTE</w:t>
            </w:r>
          </w:p>
          <w:p w14:paraId="377BC3B1" w14:textId="77777777" w:rsidR="003B04CB" w:rsidRPr="003B04CB" w:rsidRDefault="003B04CB" w:rsidP="000C7F25">
            <w:pPr>
              <w:pStyle w:val="Heading2Alt"/>
              <w:framePr w:wrap="around"/>
              <w:rPr>
                <w:lang w:val="es-AR"/>
              </w:rPr>
            </w:pPr>
          </w:p>
          <w:p w14:paraId="6C17B070" w14:textId="1E49E13B" w:rsidR="00865FDD" w:rsidRPr="003B04CB" w:rsidRDefault="003B04CB" w:rsidP="003B04CB">
            <w:pPr>
              <w:jc w:val="both"/>
              <w:rPr>
                <w:lang w:val="es-AR"/>
              </w:rPr>
            </w:pPr>
            <w:r w:rsidRPr="003B04CB">
              <w:rPr>
                <w:lang w:val="es-AR"/>
              </w:rPr>
              <w:t>Todas nuestras soluciones cumplen con los más altos estándares de desarrollo y calidad, así como también mediante solidez y amplia experiencia en metodologías ágiles, tomamos la satisfacción de nuestros clientes como uno de los principales objetivos, junto con la calidad de los entregables</w:t>
            </w:r>
          </w:p>
        </w:tc>
      </w:tr>
      <w:tr w:rsidR="00F93AE7" w:rsidRPr="003B04CB" w14:paraId="1BAB3CE0" w14:textId="77777777" w:rsidTr="006A6679">
        <w:trPr>
          <w:trHeight w:val="5040"/>
        </w:trPr>
        <w:tc>
          <w:tcPr>
            <w:tcW w:w="4684" w:type="dxa"/>
            <w:vMerge w:val="restart"/>
          </w:tcPr>
          <w:p w14:paraId="0C7351FE" w14:textId="77777777" w:rsidR="00F93AE7" w:rsidRDefault="00F93AE7" w:rsidP="00ED6CB0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23468C50" wp14:editId="64819B99">
                      <wp:extent cx="342900" cy="342900"/>
                      <wp:effectExtent l="0" t="0" r="0" b="0"/>
                      <wp:docPr id="14" name="Freeform 3" descr="Icon accent&#10;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92AA30" id="Freeform 3" o:spid="_x0000_s1026" alt="Icon accent&#10;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white [3212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F1D3193" w14:textId="5D17A30D" w:rsidR="00F93AE7" w:rsidRPr="000C7F25" w:rsidRDefault="00081F77" w:rsidP="000C7F25">
            <w:pPr>
              <w:pStyle w:val="Heading1"/>
            </w:pPr>
            <w:r>
              <w:t>nUESTRA</w:t>
            </w:r>
            <w:r w:rsidR="00B65B37">
              <w:t xml:space="preserve"> HIstoria</w:t>
            </w:r>
            <w:r>
              <w:t xml:space="preserve"> </w:t>
            </w:r>
          </w:p>
          <w:p w14:paraId="5E03A5FF" w14:textId="26575E9C" w:rsidR="00F93AE7" w:rsidRPr="00081F77" w:rsidRDefault="00B65B37" w:rsidP="000C7F25">
            <w:pPr>
              <w:pStyle w:val="Heading2"/>
              <w:framePr w:wrap="around"/>
              <w:rPr>
                <w:lang w:val="es-AR"/>
              </w:rPr>
            </w:pPr>
            <w:r>
              <w:rPr>
                <w:lang w:val="es-AR"/>
              </w:rPr>
              <w:t>Innovación Ágil</w:t>
            </w:r>
          </w:p>
          <w:p w14:paraId="69E40195" w14:textId="77777777" w:rsidR="00692BB8" w:rsidRDefault="00692BB8" w:rsidP="00692BB8">
            <w:pPr>
              <w:pStyle w:val="Normalondarkbackground"/>
              <w:rPr>
                <w:rFonts w:ascii="Times New Roman"/>
                <w:lang w:val="es-AR"/>
              </w:rPr>
            </w:pPr>
          </w:p>
          <w:p w14:paraId="6567852E" w14:textId="1AA9203C" w:rsidR="00692BB8" w:rsidRPr="00081F77" w:rsidRDefault="00081F77" w:rsidP="00B65B37">
            <w:pPr>
              <w:pStyle w:val="Normalondarkbackground"/>
              <w:jc w:val="both"/>
              <w:rPr>
                <w:rFonts w:ascii="Times New Roman"/>
                <w:lang w:val="es-AR"/>
              </w:rPr>
            </w:pPr>
            <w:r w:rsidRPr="00081F77">
              <w:rPr>
                <w:rFonts w:ascii="Times New Roman"/>
                <w:lang w:val="es-AR"/>
              </w:rPr>
              <w:t>Fundada en el a</w:t>
            </w:r>
            <w:r w:rsidRPr="00081F77">
              <w:rPr>
                <w:rFonts w:ascii="Times New Roman"/>
                <w:lang w:val="es-AR"/>
              </w:rPr>
              <w:t>ñ</w:t>
            </w:r>
            <w:r w:rsidRPr="00081F77">
              <w:rPr>
                <w:rFonts w:ascii="Times New Roman"/>
                <w:lang w:val="es-AR"/>
              </w:rPr>
              <w:t>o 2013, desde entonces hemos dedicado nuestros esfuerzos y experiencia con el objetivo de optimizar el desempe</w:t>
            </w:r>
            <w:r w:rsidRPr="00081F77">
              <w:rPr>
                <w:rFonts w:ascii="Times New Roman"/>
                <w:lang w:val="es-AR"/>
              </w:rPr>
              <w:t>ñ</w:t>
            </w:r>
            <w:r w:rsidRPr="00081F77">
              <w:rPr>
                <w:rFonts w:ascii="Times New Roman"/>
                <w:lang w:val="es-AR"/>
              </w:rPr>
              <w:t>o del negocio a partir de datos unificados y confiables, trabajando en conjunto con nuestros clientes, a quienes consideramos aliados estrat</w:t>
            </w:r>
            <w:r w:rsidRPr="00081F77">
              <w:rPr>
                <w:rFonts w:ascii="Times New Roman"/>
                <w:lang w:val="es-AR"/>
              </w:rPr>
              <w:t>é</w:t>
            </w:r>
            <w:r w:rsidRPr="00081F77">
              <w:rPr>
                <w:rFonts w:ascii="Times New Roman"/>
                <w:lang w:val="es-AR"/>
              </w:rPr>
              <w:t>gicos y con quienes buscamos establecer alianzas a largo plazo</w:t>
            </w:r>
            <w:r>
              <w:rPr>
                <w:rFonts w:ascii="Times New Roman"/>
                <w:lang w:val="es-AR"/>
              </w:rPr>
              <w:t>.</w:t>
            </w:r>
          </w:p>
          <w:p w14:paraId="325CA195" w14:textId="7B3D4CAD" w:rsidR="00F93AE7" w:rsidRPr="00081F77" w:rsidRDefault="00F93AE7" w:rsidP="00081F77">
            <w:pPr>
              <w:pStyle w:val="Normalondarkbackground"/>
              <w:rPr>
                <w:rFonts w:ascii="Times New Roman"/>
                <w:lang w:val="es-AR"/>
              </w:rPr>
            </w:pPr>
          </w:p>
        </w:tc>
        <w:tc>
          <w:tcPr>
            <w:tcW w:w="514" w:type="dxa"/>
            <w:vMerge/>
          </w:tcPr>
          <w:p w14:paraId="26AF9C82" w14:textId="77777777" w:rsidR="00F93AE7" w:rsidRPr="00081F77" w:rsidRDefault="00F93AE7" w:rsidP="00ED6CB0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</w:tc>
        <w:tc>
          <w:tcPr>
            <w:tcW w:w="4813" w:type="dxa"/>
          </w:tcPr>
          <w:p w14:paraId="3A13F6BA" w14:textId="77777777" w:rsidR="00F93AE7" w:rsidRDefault="00F93AE7" w:rsidP="00ED6CB0">
            <w:pPr>
              <w:pStyle w:val="BodyText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inline distT="0" distB="0" distL="0" distR="0" wp14:anchorId="5B3B21CF" wp14:editId="068CEB41">
                      <wp:extent cx="342900" cy="342900"/>
                      <wp:effectExtent l="0" t="0" r="0" b="0"/>
                      <wp:docPr id="15" name="Freeform 3" descr="Icon acc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custGeom>
                                <a:avLst/>
                                <a:gdLst>
                                  <a:gd name="T0" fmla="*/ 621 w 1837"/>
                                  <a:gd name="T1" fmla="*/ 1812 h 1837"/>
                                  <a:gd name="T2" fmla="*/ 673 w 1837"/>
                                  <a:gd name="T3" fmla="*/ 1833 h 1837"/>
                                  <a:gd name="T4" fmla="*/ 697 w 1837"/>
                                  <a:gd name="T5" fmla="*/ 1708 h 1837"/>
                                  <a:gd name="T6" fmla="*/ 891 w 1837"/>
                                  <a:gd name="T7" fmla="*/ 1812 h 1837"/>
                                  <a:gd name="T8" fmla="*/ 943 w 1837"/>
                                  <a:gd name="T9" fmla="*/ 1833 h 1837"/>
                                  <a:gd name="T10" fmla="*/ 967 w 1837"/>
                                  <a:gd name="T11" fmla="*/ 1708 h 1837"/>
                                  <a:gd name="T12" fmla="*/ 1142 w 1837"/>
                                  <a:gd name="T13" fmla="*/ 1812 h 1837"/>
                                  <a:gd name="T14" fmla="*/ 1194 w 1837"/>
                                  <a:gd name="T15" fmla="*/ 1833 h 1837"/>
                                  <a:gd name="T16" fmla="*/ 1219 w 1837"/>
                                  <a:gd name="T17" fmla="*/ 1708 h 1837"/>
                                  <a:gd name="T18" fmla="*/ 743 w 1837"/>
                                  <a:gd name="T19" fmla="*/ 1708 h 1837"/>
                                  <a:gd name="T20" fmla="*/ 842 w 1837"/>
                                  <a:gd name="T21" fmla="*/ 1708 h 1837"/>
                                  <a:gd name="T22" fmla="*/ 1094 w 1837"/>
                                  <a:gd name="T23" fmla="*/ 1546 h 1837"/>
                                  <a:gd name="T24" fmla="*/ 1559 w 1837"/>
                                  <a:gd name="T25" fmla="*/ 283 h 1837"/>
                                  <a:gd name="T26" fmla="*/ 128 w 1837"/>
                                  <a:gd name="T27" fmla="*/ 618 h 1837"/>
                                  <a:gd name="T28" fmla="*/ 3 w 1837"/>
                                  <a:gd name="T29" fmla="*/ 642 h 1837"/>
                                  <a:gd name="T30" fmla="*/ 24 w 1837"/>
                                  <a:gd name="T31" fmla="*/ 694 h 1837"/>
                                  <a:gd name="T32" fmla="*/ 296 w 1837"/>
                                  <a:gd name="T33" fmla="*/ 743 h 1837"/>
                                  <a:gd name="T34" fmla="*/ 40 w 1837"/>
                                  <a:gd name="T35" fmla="*/ 887 h 1837"/>
                                  <a:gd name="T36" fmla="*/ 0 w 1837"/>
                                  <a:gd name="T37" fmla="*/ 927 h 1837"/>
                                  <a:gd name="T38" fmla="*/ 40 w 1837"/>
                                  <a:gd name="T39" fmla="*/ 967 h 1837"/>
                                  <a:gd name="T40" fmla="*/ 296 w 1837"/>
                                  <a:gd name="T41" fmla="*/ 1094 h 1837"/>
                                  <a:gd name="T42" fmla="*/ 24 w 1837"/>
                                  <a:gd name="T43" fmla="*/ 1142 h 1837"/>
                                  <a:gd name="T44" fmla="*/ 3 w 1837"/>
                                  <a:gd name="T45" fmla="*/ 1194 h 1837"/>
                                  <a:gd name="T46" fmla="*/ 128 w 1837"/>
                                  <a:gd name="T47" fmla="*/ 1218 h 1837"/>
                                  <a:gd name="T48" fmla="*/ 1559 w 1837"/>
                                  <a:gd name="T49" fmla="*/ 1546 h 1837"/>
                                  <a:gd name="T50" fmla="*/ 1559 w 1837"/>
                                  <a:gd name="T51" fmla="*/ 477 h 1837"/>
                                  <a:gd name="T52" fmla="*/ 1359 w 1837"/>
                                  <a:gd name="T53" fmla="*/ 1359 h 1837"/>
                                  <a:gd name="T54" fmla="*/ 1708 w 1837"/>
                                  <a:gd name="T55" fmla="*/ 1218 h 1837"/>
                                  <a:gd name="T56" fmla="*/ 1833 w 1837"/>
                                  <a:gd name="T57" fmla="*/ 1194 h 1837"/>
                                  <a:gd name="T58" fmla="*/ 1812 w 1837"/>
                                  <a:gd name="T59" fmla="*/ 1142 h 1837"/>
                                  <a:gd name="T60" fmla="*/ 1559 w 1837"/>
                                  <a:gd name="T61" fmla="*/ 1094 h 1837"/>
                                  <a:gd name="T62" fmla="*/ 1797 w 1837"/>
                                  <a:gd name="T63" fmla="*/ 967 h 1837"/>
                                  <a:gd name="T64" fmla="*/ 1836 w 1837"/>
                                  <a:gd name="T65" fmla="*/ 927 h 1837"/>
                                  <a:gd name="T66" fmla="*/ 1797 w 1837"/>
                                  <a:gd name="T67" fmla="*/ 887 h 1837"/>
                                  <a:gd name="T68" fmla="*/ 1559 w 1837"/>
                                  <a:gd name="T69" fmla="*/ 743 h 1837"/>
                                  <a:gd name="T70" fmla="*/ 1812 w 1837"/>
                                  <a:gd name="T71" fmla="*/ 694 h 1837"/>
                                  <a:gd name="T72" fmla="*/ 1833 w 1837"/>
                                  <a:gd name="T73" fmla="*/ 642 h 1837"/>
                                  <a:gd name="T74" fmla="*/ 1708 w 1837"/>
                                  <a:gd name="T75" fmla="*/ 618 h 1837"/>
                                  <a:gd name="T76" fmla="*/ 743 w 1837"/>
                                  <a:gd name="T77" fmla="*/ 128 h 1837"/>
                                  <a:gd name="T78" fmla="*/ 743 w 1837"/>
                                  <a:gd name="T79" fmla="*/ 128 h 1837"/>
                                  <a:gd name="T80" fmla="*/ 1012 w 1837"/>
                                  <a:gd name="T81" fmla="*/ 283 h 1837"/>
                                  <a:gd name="T82" fmla="*/ 1094 w 1837"/>
                                  <a:gd name="T83" fmla="*/ 283 h 1837"/>
                                  <a:gd name="T84" fmla="*/ 642 w 1837"/>
                                  <a:gd name="T85" fmla="*/ 3 h 1837"/>
                                  <a:gd name="T86" fmla="*/ 618 w 1837"/>
                                  <a:gd name="T87" fmla="*/ 128 h 1837"/>
                                  <a:gd name="T88" fmla="*/ 686 w 1837"/>
                                  <a:gd name="T89" fmla="*/ 12 h 1837"/>
                                  <a:gd name="T90" fmla="*/ 912 w 1837"/>
                                  <a:gd name="T91" fmla="*/ 3 h 1837"/>
                                  <a:gd name="T92" fmla="*/ 887 w 1837"/>
                                  <a:gd name="T93" fmla="*/ 128 h 1837"/>
                                  <a:gd name="T94" fmla="*/ 955 w 1837"/>
                                  <a:gd name="T95" fmla="*/ 12 h 1837"/>
                                  <a:gd name="T96" fmla="*/ 1163 w 1837"/>
                                  <a:gd name="T97" fmla="*/ 3 h 1837"/>
                                  <a:gd name="T98" fmla="*/ 1139 w 1837"/>
                                  <a:gd name="T99" fmla="*/ 128 h 1837"/>
                                  <a:gd name="T100" fmla="*/ 1207 w 1837"/>
                                  <a:gd name="T101" fmla="*/ 12 h 183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837" h="1837">
                                    <a:moveTo>
                                      <a:pt x="697" y="1708"/>
                                    </a:moveTo>
                                    <a:lnTo>
                                      <a:pt x="618" y="1708"/>
                                    </a:lnTo>
                                    <a:lnTo>
                                      <a:pt x="618" y="1797"/>
                                    </a:lnTo>
                                    <a:lnTo>
                                      <a:pt x="621" y="1812"/>
                                    </a:lnTo>
                                    <a:lnTo>
                                      <a:pt x="629" y="1825"/>
                                    </a:lnTo>
                                    <a:lnTo>
                                      <a:pt x="642" y="1833"/>
                                    </a:lnTo>
                                    <a:lnTo>
                                      <a:pt x="658" y="1836"/>
                                    </a:lnTo>
                                    <a:lnTo>
                                      <a:pt x="673" y="1833"/>
                                    </a:lnTo>
                                    <a:lnTo>
                                      <a:pt x="686" y="1825"/>
                                    </a:lnTo>
                                    <a:lnTo>
                                      <a:pt x="694" y="1812"/>
                                    </a:lnTo>
                                    <a:lnTo>
                                      <a:pt x="697" y="1797"/>
                                    </a:lnTo>
                                    <a:lnTo>
                                      <a:pt x="697" y="1708"/>
                                    </a:lnTo>
                                    <a:close/>
                                    <a:moveTo>
                                      <a:pt x="967" y="1708"/>
                                    </a:moveTo>
                                    <a:lnTo>
                                      <a:pt x="887" y="1708"/>
                                    </a:lnTo>
                                    <a:lnTo>
                                      <a:pt x="887" y="1797"/>
                                    </a:lnTo>
                                    <a:lnTo>
                                      <a:pt x="891" y="1812"/>
                                    </a:lnTo>
                                    <a:lnTo>
                                      <a:pt x="899" y="1825"/>
                                    </a:lnTo>
                                    <a:lnTo>
                                      <a:pt x="912" y="1833"/>
                                    </a:lnTo>
                                    <a:lnTo>
                                      <a:pt x="927" y="1836"/>
                                    </a:lnTo>
                                    <a:lnTo>
                                      <a:pt x="943" y="1833"/>
                                    </a:lnTo>
                                    <a:lnTo>
                                      <a:pt x="955" y="1825"/>
                                    </a:lnTo>
                                    <a:lnTo>
                                      <a:pt x="964" y="1812"/>
                                    </a:lnTo>
                                    <a:lnTo>
                                      <a:pt x="967" y="1797"/>
                                    </a:lnTo>
                                    <a:lnTo>
                                      <a:pt x="967" y="1708"/>
                                    </a:lnTo>
                                    <a:close/>
                                    <a:moveTo>
                                      <a:pt x="1219" y="1708"/>
                                    </a:moveTo>
                                    <a:lnTo>
                                      <a:pt x="1139" y="1708"/>
                                    </a:lnTo>
                                    <a:lnTo>
                                      <a:pt x="1139" y="1797"/>
                                    </a:lnTo>
                                    <a:lnTo>
                                      <a:pt x="1142" y="1812"/>
                                    </a:lnTo>
                                    <a:lnTo>
                                      <a:pt x="1151" y="1825"/>
                                    </a:lnTo>
                                    <a:lnTo>
                                      <a:pt x="1163" y="1833"/>
                                    </a:lnTo>
                                    <a:lnTo>
                                      <a:pt x="1179" y="1836"/>
                                    </a:lnTo>
                                    <a:lnTo>
                                      <a:pt x="1194" y="1833"/>
                                    </a:lnTo>
                                    <a:lnTo>
                                      <a:pt x="1207" y="1825"/>
                                    </a:lnTo>
                                    <a:lnTo>
                                      <a:pt x="1215" y="1812"/>
                                    </a:lnTo>
                                    <a:lnTo>
                                      <a:pt x="1219" y="1797"/>
                                    </a:lnTo>
                                    <a:lnTo>
                                      <a:pt x="1219" y="1708"/>
                                    </a:lnTo>
                                    <a:close/>
                                    <a:moveTo>
                                      <a:pt x="743" y="1546"/>
                                    </a:moveTo>
                                    <a:lnTo>
                                      <a:pt x="573" y="1546"/>
                                    </a:lnTo>
                                    <a:lnTo>
                                      <a:pt x="573" y="1708"/>
                                    </a:lnTo>
                                    <a:lnTo>
                                      <a:pt x="743" y="1708"/>
                                    </a:lnTo>
                                    <a:lnTo>
                                      <a:pt x="743" y="1546"/>
                                    </a:lnTo>
                                    <a:close/>
                                    <a:moveTo>
                                      <a:pt x="1012" y="1546"/>
                                    </a:moveTo>
                                    <a:lnTo>
                                      <a:pt x="842" y="1546"/>
                                    </a:lnTo>
                                    <a:lnTo>
                                      <a:pt x="842" y="1708"/>
                                    </a:lnTo>
                                    <a:lnTo>
                                      <a:pt x="1012" y="1708"/>
                                    </a:lnTo>
                                    <a:lnTo>
                                      <a:pt x="1012" y="1546"/>
                                    </a:lnTo>
                                    <a:close/>
                                    <a:moveTo>
                                      <a:pt x="1264" y="1546"/>
                                    </a:moveTo>
                                    <a:lnTo>
                                      <a:pt x="1094" y="1546"/>
                                    </a:lnTo>
                                    <a:lnTo>
                                      <a:pt x="1094" y="1708"/>
                                    </a:lnTo>
                                    <a:lnTo>
                                      <a:pt x="1264" y="1708"/>
                                    </a:lnTo>
                                    <a:lnTo>
                                      <a:pt x="1264" y="1546"/>
                                    </a:lnTo>
                                    <a:close/>
                                    <a:moveTo>
                                      <a:pt x="1559" y="283"/>
                                    </a:moveTo>
                                    <a:lnTo>
                                      <a:pt x="296" y="283"/>
                                    </a:lnTo>
                                    <a:lnTo>
                                      <a:pt x="296" y="573"/>
                                    </a:lnTo>
                                    <a:lnTo>
                                      <a:pt x="128" y="573"/>
                                    </a:lnTo>
                                    <a:lnTo>
                                      <a:pt x="128" y="618"/>
                                    </a:lnTo>
                                    <a:lnTo>
                                      <a:pt x="40" y="618"/>
                                    </a:lnTo>
                                    <a:lnTo>
                                      <a:pt x="24" y="621"/>
                                    </a:lnTo>
                                    <a:lnTo>
                                      <a:pt x="12" y="629"/>
                                    </a:lnTo>
                                    <a:lnTo>
                                      <a:pt x="3" y="642"/>
                                    </a:lnTo>
                                    <a:lnTo>
                                      <a:pt x="0" y="658"/>
                                    </a:lnTo>
                                    <a:lnTo>
                                      <a:pt x="3" y="673"/>
                                    </a:lnTo>
                                    <a:lnTo>
                                      <a:pt x="12" y="686"/>
                                    </a:lnTo>
                                    <a:lnTo>
                                      <a:pt x="24" y="694"/>
                                    </a:lnTo>
                                    <a:lnTo>
                                      <a:pt x="40" y="697"/>
                                    </a:lnTo>
                                    <a:lnTo>
                                      <a:pt x="128" y="697"/>
                                    </a:lnTo>
                                    <a:lnTo>
                                      <a:pt x="128" y="743"/>
                                    </a:lnTo>
                                    <a:lnTo>
                                      <a:pt x="296" y="743"/>
                                    </a:lnTo>
                                    <a:lnTo>
                                      <a:pt x="296" y="842"/>
                                    </a:lnTo>
                                    <a:lnTo>
                                      <a:pt x="128" y="842"/>
                                    </a:lnTo>
                                    <a:lnTo>
                                      <a:pt x="128" y="887"/>
                                    </a:lnTo>
                                    <a:lnTo>
                                      <a:pt x="40" y="887"/>
                                    </a:lnTo>
                                    <a:lnTo>
                                      <a:pt x="24" y="891"/>
                                    </a:lnTo>
                                    <a:lnTo>
                                      <a:pt x="12" y="899"/>
                                    </a:lnTo>
                                    <a:lnTo>
                                      <a:pt x="3" y="912"/>
                                    </a:lnTo>
                                    <a:lnTo>
                                      <a:pt x="0" y="927"/>
                                    </a:lnTo>
                                    <a:lnTo>
                                      <a:pt x="3" y="943"/>
                                    </a:lnTo>
                                    <a:lnTo>
                                      <a:pt x="12" y="955"/>
                                    </a:lnTo>
                                    <a:lnTo>
                                      <a:pt x="24" y="964"/>
                                    </a:lnTo>
                                    <a:lnTo>
                                      <a:pt x="40" y="967"/>
                                    </a:lnTo>
                                    <a:lnTo>
                                      <a:pt x="128" y="967"/>
                                    </a:lnTo>
                                    <a:lnTo>
                                      <a:pt x="128" y="1012"/>
                                    </a:lnTo>
                                    <a:lnTo>
                                      <a:pt x="296" y="1012"/>
                                    </a:lnTo>
                                    <a:lnTo>
                                      <a:pt x="296" y="1094"/>
                                    </a:lnTo>
                                    <a:lnTo>
                                      <a:pt x="128" y="1094"/>
                                    </a:lnTo>
                                    <a:lnTo>
                                      <a:pt x="128" y="1139"/>
                                    </a:lnTo>
                                    <a:lnTo>
                                      <a:pt x="40" y="1139"/>
                                    </a:lnTo>
                                    <a:lnTo>
                                      <a:pt x="24" y="1142"/>
                                    </a:lnTo>
                                    <a:lnTo>
                                      <a:pt x="12" y="1151"/>
                                    </a:lnTo>
                                    <a:lnTo>
                                      <a:pt x="3" y="1163"/>
                                    </a:lnTo>
                                    <a:lnTo>
                                      <a:pt x="0" y="1179"/>
                                    </a:lnTo>
                                    <a:lnTo>
                                      <a:pt x="3" y="1194"/>
                                    </a:lnTo>
                                    <a:lnTo>
                                      <a:pt x="12" y="1207"/>
                                    </a:lnTo>
                                    <a:lnTo>
                                      <a:pt x="24" y="1215"/>
                                    </a:lnTo>
                                    <a:lnTo>
                                      <a:pt x="40" y="1218"/>
                                    </a:lnTo>
                                    <a:lnTo>
                                      <a:pt x="128" y="1218"/>
                                    </a:lnTo>
                                    <a:lnTo>
                                      <a:pt x="128" y="1264"/>
                                    </a:lnTo>
                                    <a:lnTo>
                                      <a:pt x="296" y="1264"/>
                                    </a:lnTo>
                                    <a:lnTo>
                                      <a:pt x="296" y="1546"/>
                                    </a:lnTo>
                                    <a:lnTo>
                                      <a:pt x="1559" y="1546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477" y="1359"/>
                                    </a:lnTo>
                                    <a:lnTo>
                                      <a:pt x="477" y="477"/>
                                    </a:lnTo>
                                    <a:lnTo>
                                      <a:pt x="1559" y="477"/>
                                    </a:lnTo>
                                    <a:lnTo>
                                      <a:pt x="1559" y="283"/>
                                    </a:lnTo>
                                    <a:close/>
                                    <a:moveTo>
                                      <a:pt x="1559" y="477"/>
                                    </a:moveTo>
                                    <a:lnTo>
                                      <a:pt x="1359" y="477"/>
                                    </a:lnTo>
                                    <a:lnTo>
                                      <a:pt x="1359" y="1359"/>
                                    </a:lnTo>
                                    <a:lnTo>
                                      <a:pt x="1559" y="1359"/>
                                    </a:lnTo>
                                    <a:lnTo>
                                      <a:pt x="1559" y="1264"/>
                                    </a:lnTo>
                                    <a:lnTo>
                                      <a:pt x="1708" y="1264"/>
                                    </a:lnTo>
                                    <a:lnTo>
                                      <a:pt x="1708" y="1218"/>
                                    </a:lnTo>
                                    <a:lnTo>
                                      <a:pt x="1797" y="1218"/>
                                    </a:lnTo>
                                    <a:lnTo>
                                      <a:pt x="1812" y="1215"/>
                                    </a:lnTo>
                                    <a:lnTo>
                                      <a:pt x="1825" y="1207"/>
                                    </a:lnTo>
                                    <a:lnTo>
                                      <a:pt x="1833" y="1194"/>
                                    </a:lnTo>
                                    <a:lnTo>
                                      <a:pt x="1836" y="1179"/>
                                    </a:lnTo>
                                    <a:lnTo>
                                      <a:pt x="1833" y="1163"/>
                                    </a:lnTo>
                                    <a:lnTo>
                                      <a:pt x="1825" y="1151"/>
                                    </a:lnTo>
                                    <a:lnTo>
                                      <a:pt x="1812" y="1142"/>
                                    </a:lnTo>
                                    <a:lnTo>
                                      <a:pt x="1797" y="1139"/>
                                    </a:lnTo>
                                    <a:lnTo>
                                      <a:pt x="1708" y="1139"/>
                                    </a:lnTo>
                                    <a:lnTo>
                                      <a:pt x="1708" y="1094"/>
                                    </a:lnTo>
                                    <a:lnTo>
                                      <a:pt x="1559" y="1094"/>
                                    </a:lnTo>
                                    <a:lnTo>
                                      <a:pt x="1559" y="1012"/>
                                    </a:lnTo>
                                    <a:lnTo>
                                      <a:pt x="1708" y="1012"/>
                                    </a:lnTo>
                                    <a:lnTo>
                                      <a:pt x="1708" y="967"/>
                                    </a:lnTo>
                                    <a:lnTo>
                                      <a:pt x="1797" y="967"/>
                                    </a:lnTo>
                                    <a:lnTo>
                                      <a:pt x="1812" y="964"/>
                                    </a:lnTo>
                                    <a:lnTo>
                                      <a:pt x="1825" y="955"/>
                                    </a:lnTo>
                                    <a:lnTo>
                                      <a:pt x="1833" y="943"/>
                                    </a:lnTo>
                                    <a:lnTo>
                                      <a:pt x="1836" y="927"/>
                                    </a:lnTo>
                                    <a:lnTo>
                                      <a:pt x="1833" y="912"/>
                                    </a:lnTo>
                                    <a:lnTo>
                                      <a:pt x="1825" y="899"/>
                                    </a:lnTo>
                                    <a:lnTo>
                                      <a:pt x="1812" y="891"/>
                                    </a:lnTo>
                                    <a:lnTo>
                                      <a:pt x="1797" y="887"/>
                                    </a:lnTo>
                                    <a:lnTo>
                                      <a:pt x="1708" y="887"/>
                                    </a:lnTo>
                                    <a:lnTo>
                                      <a:pt x="1708" y="842"/>
                                    </a:lnTo>
                                    <a:lnTo>
                                      <a:pt x="1559" y="842"/>
                                    </a:lnTo>
                                    <a:lnTo>
                                      <a:pt x="1559" y="743"/>
                                    </a:lnTo>
                                    <a:lnTo>
                                      <a:pt x="1708" y="743"/>
                                    </a:lnTo>
                                    <a:lnTo>
                                      <a:pt x="1708" y="697"/>
                                    </a:lnTo>
                                    <a:lnTo>
                                      <a:pt x="1797" y="697"/>
                                    </a:lnTo>
                                    <a:lnTo>
                                      <a:pt x="1812" y="694"/>
                                    </a:lnTo>
                                    <a:lnTo>
                                      <a:pt x="1825" y="686"/>
                                    </a:lnTo>
                                    <a:lnTo>
                                      <a:pt x="1833" y="673"/>
                                    </a:lnTo>
                                    <a:lnTo>
                                      <a:pt x="1836" y="658"/>
                                    </a:lnTo>
                                    <a:lnTo>
                                      <a:pt x="1833" y="642"/>
                                    </a:lnTo>
                                    <a:lnTo>
                                      <a:pt x="1825" y="629"/>
                                    </a:lnTo>
                                    <a:lnTo>
                                      <a:pt x="1812" y="621"/>
                                    </a:lnTo>
                                    <a:lnTo>
                                      <a:pt x="1797" y="618"/>
                                    </a:lnTo>
                                    <a:lnTo>
                                      <a:pt x="1708" y="618"/>
                                    </a:lnTo>
                                    <a:lnTo>
                                      <a:pt x="1708" y="573"/>
                                    </a:lnTo>
                                    <a:lnTo>
                                      <a:pt x="1559" y="573"/>
                                    </a:lnTo>
                                    <a:lnTo>
                                      <a:pt x="1559" y="477"/>
                                    </a:lnTo>
                                    <a:close/>
                                    <a:moveTo>
                                      <a:pt x="743" y="128"/>
                                    </a:moveTo>
                                    <a:lnTo>
                                      <a:pt x="573" y="128"/>
                                    </a:lnTo>
                                    <a:lnTo>
                                      <a:pt x="573" y="283"/>
                                    </a:lnTo>
                                    <a:lnTo>
                                      <a:pt x="743" y="283"/>
                                    </a:lnTo>
                                    <a:lnTo>
                                      <a:pt x="743" y="128"/>
                                    </a:lnTo>
                                    <a:close/>
                                    <a:moveTo>
                                      <a:pt x="1012" y="128"/>
                                    </a:moveTo>
                                    <a:lnTo>
                                      <a:pt x="842" y="128"/>
                                    </a:lnTo>
                                    <a:lnTo>
                                      <a:pt x="842" y="283"/>
                                    </a:lnTo>
                                    <a:lnTo>
                                      <a:pt x="1012" y="283"/>
                                    </a:lnTo>
                                    <a:lnTo>
                                      <a:pt x="1012" y="128"/>
                                    </a:lnTo>
                                    <a:close/>
                                    <a:moveTo>
                                      <a:pt x="1264" y="128"/>
                                    </a:moveTo>
                                    <a:lnTo>
                                      <a:pt x="1094" y="128"/>
                                    </a:lnTo>
                                    <a:lnTo>
                                      <a:pt x="1094" y="283"/>
                                    </a:lnTo>
                                    <a:lnTo>
                                      <a:pt x="1264" y="283"/>
                                    </a:lnTo>
                                    <a:lnTo>
                                      <a:pt x="1264" y="128"/>
                                    </a:lnTo>
                                    <a:close/>
                                    <a:moveTo>
                                      <a:pt x="658" y="0"/>
                                    </a:moveTo>
                                    <a:lnTo>
                                      <a:pt x="642" y="3"/>
                                    </a:lnTo>
                                    <a:lnTo>
                                      <a:pt x="629" y="12"/>
                                    </a:lnTo>
                                    <a:lnTo>
                                      <a:pt x="621" y="24"/>
                                    </a:lnTo>
                                    <a:lnTo>
                                      <a:pt x="618" y="40"/>
                                    </a:lnTo>
                                    <a:lnTo>
                                      <a:pt x="618" y="128"/>
                                    </a:lnTo>
                                    <a:lnTo>
                                      <a:pt x="697" y="128"/>
                                    </a:lnTo>
                                    <a:lnTo>
                                      <a:pt x="697" y="40"/>
                                    </a:lnTo>
                                    <a:lnTo>
                                      <a:pt x="694" y="24"/>
                                    </a:lnTo>
                                    <a:lnTo>
                                      <a:pt x="686" y="12"/>
                                    </a:lnTo>
                                    <a:lnTo>
                                      <a:pt x="673" y="3"/>
                                    </a:lnTo>
                                    <a:lnTo>
                                      <a:pt x="658" y="0"/>
                                    </a:lnTo>
                                    <a:close/>
                                    <a:moveTo>
                                      <a:pt x="927" y="0"/>
                                    </a:moveTo>
                                    <a:lnTo>
                                      <a:pt x="912" y="3"/>
                                    </a:lnTo>
                                    <a:lnTo>
                                      <a:pt x="899" y="12"/>
                                    </a:lnTo>
                                    <a:lnTo>
                                      <a:pt x="891" y="24"/>
                                    </a:lnTo>
                                    <a:lnTo>
                                      <a:pt x="887" y="40"/>
                                    </a:lnTo>
                                    <a:lnTo>
                                      <a:pt x="887" y="128"/>
                                    </a:lnTo>
                                    <a:lnTo>
                                      <a:pt x="967" y="128"/>
                                    </a:lnTo>
                                    <a:lnTo>
                                      <a:pt x="967" y="40"/>
                                    </a:lnTo>
                                    <a:lnTo>
                                      <a:pt x="964" y="24"/>
                                    </a:lnTo>
                                    <a:lnTo>
                                      <a:pt x="955" y="12"/>
                                    </a:lnTo>
                                    <a:lnTo>
                                      <a:pt x="943" y="3"/>
                                    </a:lnTo>
                                    <a:lnTo>
                                      <a:pt x="927" y="0"/>
                                    </a:lnTo>
                                    <a:close/>
                                    <a:moveTo>
                                      <a:pt x="1179" y="0"/>
                                    </a:moveTo>
                                    <a:lnTo>
                                      <a:pt x="1163" y="3"/>
                                    </a:lnTo>
                                    <a:lnTo>
                                      <a:pt x="1151" y="12"/>
                                    </a:lnTo>
                                    <a:lnTo>
                                      <a:pt x="1142" y="24"/>
                                    </a:lnTo>
                                    <a:lnTo>
                                      <a:pt x="1139" y="40"/>
                                    </a:lnTo>
                                    <a:lnTo>
                                      <a:pt x="1139" y="128"/>
                                    </a:lnTo>
                                    <a:lnTo>
                                      <a:pt x="1219" y="128"/>
                                    </a:lnTo>
                                    <a:lnTo>
                                      <a:pt x="1219" y="40"/>
                                    </a:lnTo>
                                    <a:lnTo>
                                      <a:pt x="1215" y="24"/>
                                    </a:lnTo>
                                    <a:lnTo>
                                      <a:pt x="1207" y="12"/>
                                    </a:lnTo>
                                    <a:lnTo>
                                      <a:pt x="1194" y="3"/>
                                    </a:lnTo>
                                    <a:lnTo>
                                      <a:pt x="117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802945" id="Freeform 3" o:spid="_x0000_s1026" alt="Icon accent" style="width:2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37,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" path="m697,1708r-79,l618,1797r3,15l629,1825r13,8l658,1836r15,-3l686,1825r8,-13l697,1797r,-89xm967,1708r-80,l887,1797r4,15l899,1825r13,8l927,1836r16,-3l955,1825r9,-13l967,1797r,-89xm1219,1708r-80,l1139,1797r3,15l1151,1825r12,8l1179,1836r15,-3l1207,1825r8,-13l1219,1797r,-89xm743,1546r-170,l573,1708r170,l743,1546xm1012,1546r-170,l842,1708r170,l1012,1546xm1264,1546r-170,l1094,1708r170,l1264,1546xm1559,283r-1263,l296,573r-168,l128,618r-88,l24,621r-12,8l3,642,,658r3,15l12,686r12,8l40,697r88,l128,743r168,l296,842r-168,l128,887r-88,l24,891r-12,8l3,912,,927r3,16l12,955r12,9l40,967r88,l128,1012r168,l296,1094r-168,l128,1139r-88,l24,1142r-12,9l3,1163,,1179r3,15l12,1207r12,8l40,1218r88,l128,1264r168,l296,1546r1263,l1559,1359r-1082,l477,477r1082,l1559,283xm1559,477r-200,l1359,1359r200,l1559,1264r149,l1708,1218r89,l1812,1215r13,-8l1833,1194r3,-15l1833,1163r-8,-12l1812,1142r-15,-3l1708,1139r,-45l1559,1094r,-82l1708,1012r,-45l1797,967r15,-3l1825,955r8,-12l1836,927r-3,-15l1825,899r-13,-8l1797,887r-89,l1708,842r-149,l1559,743r149,l1708,697r89,l1812,694r13,-8l1833,673r3,-15l1833,642r-8,-13l1812,621r-15,-3l1708,618r,-45l1559,573r,-96xm743,128r-170,l573,283r170,l743,128xm1012,128r-170,l842,283r170,l1012,128xm1264,128r-170,l1094,283r170,l1264,128xm658,l642,3r-13,9l621,24r-3,16l618,128r79,l697,40,694,24,686,12,673,3,658,xm927,l912,3r-13,9l891,24r-4,16l887,128r80,l967,40,964,24,955,12,943,3,927,xm1179,r-16,3l1151,12r-9,12l1139,40r,88l1219,128r,-88l1215,24r-8,-12l1194,3,1179,xe" fillcolor="#f12a2f [3214]" stroked="f">
                      <v:path arrowok="t" o:connecttype="custom" o:connectlocs="115918,338233;125624,342153;130104,318820;166317,338233;176023,342153;180503,318820;213169,338233;222876,342153;227542,318820;138691,318820;157170,318820;204209,288581;291008,52826;23893,115358;560,119838;4480,129544;55252,138691;7467,165570;0,173037;7467,180503;55252,204209;4480,213169;560,222876;23893,227356;291008,288581;291008,89038;253675,253675;318820,227356;342153,222876;338233,213169;291008,204209;335433,180503;342713,173037;335433,165570;291008,138691;338233,129544;342153,119838;318820,115358;138691,23893;138691,23893;188903,52826;204209,52826;119838,560;115358,23893;128051,2240;170237,560;165570,23893;178263,2240;217089,560;212609,23893;225302,2240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AED0CB2" w14:textId="3AC57120" w:rsidR="00F93AE7" w:rsidRPr="003B04CB" w:rsidRDefault="00692BB8" w:rsidP="000C7F25">
            <w:pPr>
              <w:pStyle w:val="Heading1Alt2"/>
              <w:rPr>
                <w:lang w:val="es-AR"/>
              </w:rPr>
            </w:pPr>
            <w:r w:rsidRPr="003B04CB">
              <w:rPr>
                <w:lang w:val="es-AR"/>
              </w:rPr>
              <w:t>NUESTRA FILOSOFÍA</w:t>
            </w:r>
          </w:p>
          <w:p w14:paraId="630CDB4F" w14:textId="4CC0E218" w:rsidR="00F93AE7" w:rsidRPr="003B04CB" w:rsidRDefault="00692BB8" w:rsidP="000C7F25">
            <w:pPr>
              <w:pStyle w:val="Heading2Alt2"/>
              <w:framePr w:wrap="around"/>
              <w:rPr>
                <w:lang w:val="es-AR"/>
              </w:rPr>
            </w:pPr>
            <w:r w:rsidRPr="003B04CB">
              <w:rPr>
                <w:lang w:val="es-AR"/>
              </w:rPr>
              <w:t>3 CONCEPTOS</w:t>
            </w:r>
            <w:r w:rsidR="003B04CB" w:rsidRPr="003B04CB">
              <w:rPr>
                <w:lang w:val="es-AR"/>
              </w:rPr>
              <w:t xml:space="preserve"> ESENCIALES</w:t>
            </w:r>
          </w:p>
          <w:p w14:paraId="163A4637" w14:textId="77777777" w:rsidR="00692BB8" w:rsidRPr="003B04CB" w:rsidRDefault="00692BB8" w:rsidP="000C7F25">
            <w:pPr>
              <w:rPr>
                <w:lang w:val="es-AR"/>
              </w:rPr>
            </w:pPr>
          </w:p>
          <w:p w14:paraId="7F464CF2" w14:textId="6DC5EE9F" w:rsidR="00F93AE7" w:rsidRPr="003B04CB" w:rsidRDefault="003B04CB" w:rsidP="000C7F25">
            <w:pPr>
              <w:rPr>
                <w:lang w:val="es-AR"/>
              </w:rPr>
            </w:pPr>
            <w:r w:rsidRPr="003B04CB">
              <w:rPr>
                <w:lang w:val="es-AR"/>
              </w:rPr>
              <w:t>Tomamos como base tres c</w:t>
            </w:r>
            <w:r>
              <w:rPr>
                <w:lang w:val="es-AR"/>
              </w:rPr>
              <w:t>onceptos centrales</w:t>
            </w:r>
          </w:p>
          <w:p w14:paraId="6FD5114A" w14:textId="77777777" w:rsidR="000C7F25" w:rsidRDefault="003B04CB" w:rsidP="003B04CB">
            <w:pPr>
              <w:pStyle w:val="ListBullet"/>
              <w:framePr w:wrap="around"/>
            </w:pPr>
            <w:proofErr w:type="spellStart"/>
            <w:r>
              <w:t>Agilidad</w:t>
            </w:r>
            <w:proofErr w:type="spellEnd"/>
          </w:p>
          <w:p w14:paraId="50613B0B" w14:textId="77777777" w:rsidR="003B04CB" w:rsidRDefault="003B04CB" w:rsidP="003B04CB">
            <w:pPr>
              <w:pStyle w:val="ListBullet"/>
              <w:framePr w:wrap="around"/>
            </w:pPr>
            <w:proofErr w:type="spellStart"/>
            <w:r>
              <w:t>Eficiencia</w:t>
            </w:r>
            <w:proofErr w:type="spellEnd"/>
          </w:p>
          <w:p w14:paraId="033BB54F" w14:textId="3F7E7B11" w:rsidR="003B04CB" w:rsidRDefault="003B04CB" w:rsidP="003B04CB">
            <w:pPr>
              <w:pStyle w:val="ListBullet"/>
              <w:framePr w:wrap="around"/>
            </w:pPr>
            <w:proofErr w:type="spellStart"/>
            <w:r>
              <w:t>Innovación</w:t>
            </w:r>
            <w:proofErr w:type="spellEnd"/>
            <w:r>
              <w:t xml:space="preserve"> y </w:t>
            </w:r>
            <w:proofErr w:type="spellStart"/>
            <w:r>
              <w:t>Crecimiento</w:t>
            </w:r>
            <w:proofErr w:type="spellEnd"/>
          </w:p>
        </w:tc>
        <w:tc>
          <w:tcPr>
            <w:tcW w:w="438" w:type="dxa"/>
            <w:vMerge/>
          </w:tcPr>
          <w:p w14:paraId="24A73838" w14:textId="77777777" w:rsidR="00F93AE7" w:rsidRPr="00081F77" w:rsidRDefault="00F93AE7" w:rsidP="00ED6CB0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</w:tc>
        <w:tc>
          <w:tcPr>
            <w:tcW w:w="4671" w:type="dxa"/>
            <w:vMerge/>
          </w:tcPr>
          <w:p w14:paraId="3E248FBE" w14:textId="77777777" w:rsidR="00F93AE7" w:rsidRPr="00081F77" w:rsidRDefault="00F93AE7" w:rsidP="00ED6CB0">
            <w:pPr>
              <w:pStyle w:val="BodyText"/>
              <w:rPr>
                <w:noProof/>
                <w:lang w:val="es-AR" w:bidi="ar-SA"/>
              </w:rPr>
            </w:pPr>
          </w:p>
        </w:tc>
      </w:tr>
      <w:tr w:rsidR="00F93AE7" w14:paraId="3E67584B" w14:textId="77777777" w:rsidTr="00F93AE7">
        <w:trPr>
          <w:trHeight w:val="1152"/>
        </w:trPr>
        <w:tc>
          <w:tcPr>
            <w:tcW w:w="4684" w:type="dxa"/>
            <w:vMerge/>
          </w:tcPr>
          <w:p w14:paraId="134B107B" w14:textId="77777777" w:rsidR="00F93AE7" w:rsidRPr="00081F77" w:rsidRDefault="00F93AE7" w:rsidP="00ED6CB0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</w:tc>
        <w:tc>
          <w:tcPr>
            <w:tcW w:w="514" w:type="dxa"/>
          </w:tcPr>
          <w:p w14:paraId="41C3ED84" w14:textId="77777777" w:rsidR="00F93AE7" w:rsidRPr="00081F77" w:rsidRDefault="00F93AE7" w:rsidP="00ED6CB0">
            <w:pPr>
              <w:pStyle w:val="TableParagraph"/>
              <w:rPr>
                <w:rFonts w:ascii="Times New Roman"/>
                <w:sz w:val="20"/>
                <w:lang w:val="es-AR"/>
              </w:rPr>
            </w:pPr>
          </w:p>
        </w:tc>
        <w:tc>
          <w:tcPr>
            <w:tcW w:w="4813" w:type="dxa"/>
            <w:vAlign w:val="bottom"/>
          </w:tcPr>
          <w:p w14:paraId="147BA896" w14:textId="713F15E1" w:rsidR="00F93AE7" w:rsidRPr="00F93AE7" w:rsidRDefault="00B65B37" w:rsidP="00F93AE7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AB1C4E5" wp14:editId="105C5FF8">
                  <wp:simplePos x="0" y="0"/>
                  <wp:positionH relativeFrom="column">
                    <wp:posOffset>407670</wp:posOffset>
                  </wp:positionH>
                  <wp:positionV relativeFrom="paragraph">
                    <wp:posOffset>198755</wp:posOffset>
                  </wp:positionV>
                  <wp:extent cx="2038350" cy="8477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847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8" w:type="dxa"/>
          </w:tcPr>
          <w:p w14:paraId="66FF4ED8" w14:textId="77777777"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1" w:type="dxa"/>
          </w:tcPr>
          <w:p w14:paraId="6B8091D4" w14:textId="77777777" w:rsidR="00F93AE7" w:rsidRDefault="00F93AE7" w:rsidP="00ED6C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DB30CD7" w14:textId="77777777" w:rsidR="00AB3C64" w:rsidRPr="009924D2" w:rsidRDefault="00AB3C64" w:rsidP="009924D2">
      <w:pPr>
        <w:pStyle w:val="BodyText"/>
        <w:spacing w:after="0"/>
        <w:rPr>
          <w:sz w:val="10"/>
        </w:rPr>
      </w:pPr>
    </w:p>
    <w:sectPr w:rsidR="00AB3C64" w:rsidRPr="009924D2" w:rsidSect="006A6679">
      <w:pgSz w:w="15840" w:h="12240" w:orient="landscape" w:code="1"/>
      <w:pgMar w:top="360" w:right="360" w:bottom="360" w:left="360" w:header="562" w:footer="1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F1BD1" w14:textId="77777777" w:rsidR="00894BB6" w:rsidRDefault="00894BB6" w:rsidP="009B5C49">
      <w:r>
        <w:separator/>
      </w:r>
    </w:p>
  </w:endnote>
  <w:endnote w:type="continuationSeparator" w:id="0">
    <w:p w14:paraId="382FF77F" w14:textId="77777777" w:rsidR="00894BB6" w:rsidRDefault="00894BB6" w:rsidP="009B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87812" w14:textId="77777777" w:rsidR="00894BB6" w:rsidRDefault="00894BB6" w:rsidP="009B5C49">
      <w:r>
        <w:separator/>
      </w:r>
    </w:p>
  </w:footnote>
  <w:footnote w:type="continuationSeparator" w:id="0">
    <w:p w14:paraId="613D0324" w14:textId="77777777" w:rsidR="00894BB6" w:rsidRDefault="00894BB6" w:rsidP="009B5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D5A62" w14:textId="77777777" w:rsidR="00601E20" w:rsidRDefault="005D53F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7C21ADF3" wp14:editId="331B4607">
              <wp:simplePos x="0" y="0"/>
              <wp:positionH relativeFrom="page">
                <wp:posOffset>0</wp:posOffset>
              </wp:positionH>
              <mc:AlternateContent>
                <mc:Choice Requires="wp14">
                  <wp:positionV relativeFrom="page">
                    <wp14:pctPosVOffset>-700</wp14:pctPosVOffset>
                  </wp:positionV>
                </mc:Choice>
                <mc:Fallback>
                  <wp:positionV relativeFrom="page">
                    <wp:posOffset>-53975</wp:posOffset>
                  </wp:positionV>
                </mc:Fallback>
              </mc:AlternateContent>
              <wp:extent cx="10206936" cy="7830748"/>
              <wp:effectExtent l="0" t="0" r="1270" b="2540"/>
              <wp:wrapNone/>
              <wp:docPr id="45" name="Group 45" descr="Background images insid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06936" cy="7830748"/>
                        <a:chOff x="0" y="0"/>
                        <a:chExt cx="10206936" cy="7830748"/>
                      </a:xfrm>
                    </wpg:grpSpPr>
                    <wps:wsp>
                      <wps:cNvPr id="4" name="Freeform 14"/>
                      <wps:cNvSpPr>
                        <a:spLocks/>
                      </wps:cNvSpPr>
                      <wps:spPr bwMode="auto">
                        <a:xfrm>
                          <a:off x="7053943" y="3875315"/>
                          <a:ext cx="3002915" cy="817245"/>
                        </a:xfrm>
                        <a:custGeom>
                          <a:avLst/>
                          <a:gdLst>
                            <a:gd name="T0" fmla="+- 0 15840 11160"/>
                            <a:gd name="T1" fmla="*/ T0 w 4680"/>
                            <a:gd name="T2" fmla="+- 0 6622 5704"/>
                            <a:gd name="T3" fmla="*/ 6622 h 1651"/>
                            <a:gd name="T4" fmla="+- 0 11859 11160"/>
                            <a:gd name="T5" fmla="*/ T4 w 4680"/>
                            <a:gd name="T6" fmla="+- 0 5704 5704"/>
                            <a:gd name="T7" fmla="*/ 5704 h 1651"/>
                            <a:gd name="T8" fmla="+- 0 11859 11160"/>
                            <a:gd name="T9" fmla="*/ T8 w 4680"/>
                            <a:gd name="T10" fmla="+- 0 6241 5704"/>
                            <a:gd name="T11" fmla="*/ 6241 h 1651"/>
                            <a:gd name="T12" fmla="+- 0 11160 11160"/>
                            <a:gd name="T13" fmla="*/ T12 w 4680"/>
                            <a:gd name="T14" fmla="+- 0 6080 5704"/>
                            <a:gd name="T15" fmla="*/ 6080 h 1651"/>
                            <a:gd name="T16" fmla="+- 0 11160 11160"/>
                            <a:gd name="T17" fmla="*/ T16 w 4680"/>
                            <a:gd name="T18" fmla="+- 0 6275 5704"/>
                            <a:gd name="T19" fmla="*/ 6275 h 1651"/>
                            <a:gd name="T20" fmla="+- 0 15840 11160"/>
                            <a:gd name="T21" fmla="*/ T20 w 4680"/>
                            <a:gd name="T22" fmla="+- 0 7354 5704"/>
                            <a:gd name="T23" fmla="*/ 7354 h 1651"/>
                            <a:gd name="T24" fmla="+- 0 15840 11160"/>
                            <a:gd name="T25" fmla="*/ T24 w 4680"/>
                            <a:gd name="T26" fmla="+- 0 7164 5704"/>
                            <a:gd name="T27" fmla="*/ 7164 h 1651"/>
                            <a:gd name="T28" fmla="+- 0 15840 11160"/>
                            <a:gd name="T29" fmla="*/ T28 w 4680"/>
                            <a:gd name="T30" fmla="+- 0 7159 5704"/>
                            <a:gd name="T31" fmla="*/ 7159 h 1651"/>
                            <a:gd name="T32" fmla="+- 0 15840 11160"/>
                            <a:gd name="T33" fmla="*/ T32 w 4680"/>
                            <a:gd name="T34" fmla="+- 0 6622 5704"/>
                            <a:gd name="T35" fmla="*/ 6622 h 1651"/>
                            <a:gd name="connsiteX0" fmla="*/ 10000 w 10000"/>
                            <a:gd name="connsiteY0" fmla="*/ 3283 h 7717"/>
                            <a:gd name="connsiteX1" fmla="*/ 1494 w 10000"/>
                            <a:gd name="connsiteY1" fmla="*/ 976 h 7717"/>
                            <a:gd name="connsiteX2" fmla="*/ 0 w 10000"/>
                            <a:gd name="connsiteY2" fmla="*/ 0 h 7717"/>
                            <a:gd name="connsiteX3" fmla="*/ 0 w 10000"/>
                            <a:gd name="connsiteY3" fmla="*/ 1182 h 7717"/>
                            <a:gd name="connsiteX4" fmla="*/ 10000 w 10000"/>
                            <a:gd name="connsiteY4" fmla="*/ 7717 h 7717"/>
                            <a:gd name="connsiteX5" fmla="*/ 10000 w 10000"/>
                            <a:gd name="connsiteY5" fmla="*/ 6566 h 7717"/>
                            <a:gd name="connsiteX6" fmla="*/ 10000 w 10000"/>
                            <a:gd name="connsiteY6" fmla="*/ 6536 h 7717"/>
                            <a:gd name="connsiteX7" fmla="*/ 10000 w 10000"/>
                            <a:gd name="connsiteY7" fmla="*/ 3283 h 7717"/>
                            <a:gd name="connsiteX0" fmla="*/ 10000 w 10000"/>
                            <a:gd name="connsiteY0" fmla="*/ 4254 h 10000"/>
                            <a:gd name="connsiteX1" fmla="*/ 1494 w 10000"/>
                            <a:gd name="connsiteY1" fmla="*/ 1265 h 10000"/>
                            <a:gd name="connsiteX2" fmla="*/ 0 w 10000"/>
                            <a:gd name="connsiteY2" fmla="*/ 0 h 10000"/>
                            <a:gd name="connsiteX3" fmla="*/ 0 w 10000"/>
                            <a:gd name="connsiteY3" fmla="*/ 1532 h 10000"/>
                            <a:gd name="connsiteX4" fmla="*/ 10000 w 10000"/>
                            <a:gd name="connsiteY4" fmla="*/ 10000 h 10000"/>
                            <a:gd name="connsiteX5" fmla="*/ 10000 w 10000"/>
                            <a:gd name="connsiteY5" fmla="*/ 8508 h 10000"/>
                            <a:gd name="connsiteX6" fmla="*/ 10000 w 10000"/>
                            <a:gd name="connsiteY6" fmla="*/ 8470 h 10000"/>
                            <a:gd name="connsiteX0" fmla="*/ 1494 w 10000"/>
                            <a:gd name="connsiteY0" fmla="*/ 1265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1532 h 10000"/>
                            <a:gd name="connsiteX3" fmla="*/ 10000 w 10000"/>
                            <a:gd name="connsiteY3" fmla="*/ 10000 h 10000"/>
                            <a:gd name="connsiteX4" fmla="*/ 10000 w 10000"/>
                            <a:gd name="connsiteY4" fmla="*/ 8508 h 10000"/>
                            <a:gd name="connsiteX5" fmla="*/ 10000 w 10000"/>
                            <a:gd name="connsiteY5" fmla="*/ 847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494" y="1265"/>
                              </a:moveTo>
                              <a:lnTo>
                                <a:pt x="0" y="0"/>
                              </a:lnTo>
                              <a:lnTo>
                                <a:pt x="0" y="1532"/>
                              </a:lnTo>
                              <a:lnTo>
                                <a:pt x="10000" y="10000"/>
                              </a:lnTo>
                              <a:lnTo>
                                <a:pt x="10000" y="8508"/>
                              </a:lnTo>
                              <a:lnTo>
                                <a:pt x="10000" y="8470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/>
                            </a:gs>
                            <a:gs pos="100000">
                              <a:schemeClr val="tx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11"/>
                      <wps:cNvSpPr>
                        <a:spLocks/>
                      </wps:cNvSpPr>
                      <wps:spPr bwMode="auto">
                        <a:xfrm>
                          <a:off x="3396343" y="0"/>
                          <a:ext cx="3200400" cy="3882390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40" h="6114">
                              <a:moveTo>
                                <a:pt x="5040" y="0"/>
                              </a:moveTo>
                              <a:lnTo>
                                <a:pt x="0" y="0"/>
                              </a:lnTo>
                              <a:lnTo>
                                <a:pt x="0" y="4961"/>
                              </a:lnTo>
                              <a:lnTo>
                                <a:pt x="5040" y="6114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14"/>
                      <wps:cNvSpPr>
                        <a:spLocks/>
                      </wps:cNvSpPr>
                      <wps:spPr bwMode="auto">
                        <a:xfrm>
                          <a:off x="7652657" y="3799115"/>
                          <a:ext cx="2554279" cy="937162"/>
                        </a:xfrm>
                        <a:custGeom>
                          <a:avLst/>
                          <a:gdLst>
                            <a:gd name="T0" fmla="+- 0 15840 11160"/>
                            <a:gd name="T1" fmla="*/ T0 w 4680"/>
                            <a:gd name="T2" fmla="+- 0 6622 5704"/>
                            <a:gd name="T3" fmla="*/ 6622 h 1651"/>
                            <a:gd name="T4" fmla="+- 0 11859 11160"/>
                            <a:gd name="T5" fmla="*/ T4 w 4680"/>
                            <a:gd name="T6" fmla="+- 0 5704 5704"/>
                            <a:gd name="T7" fmla="*/ 5704 h 1651"/>
                            <a:gd name="T8" fmla="+- 0 11859 11160"/>
                            <a:gd name="T9" fmla="*/ T8 w 4680"/>
                            <a:gd name="T10" fmla="+- 0 6241 5704"/>
                            <a:gd name="T11" fmla="*/ 6241 h 1651"/>
                            <a:gd name="T12" fmla="+- 0 11160 11160"/>
                            <a:gd name="T13" fmla="*/ T12 w 4680"/>
                            <a:gd name="T14" fmla="+- 0 6080 5704"/>
                            <a:gd name="T15" fmla="*/ 6080 h 1651"/>
                            <a:gd name="T16" fmla="+- 0 11160 11160"/>
                            <a:gd name="T17" fmla="*/ T16 w 4680"/>
                            <a:gd name="T18" fmla="+- 0 6275 5704"/>
                            <a:gd name="T19" fmla="*/ 6275 h 1651"/>
                            <a:gd name="T20" fmla="+- 0 15840 11160"/>
                            <a:gd name="T21" fmla="*/ T20 w 4680"/>
                            <a:gd name="T22" fmla="+- 0 7354 5704"/>
                            <a:gd name="T23" fmla="*/ 7354 h 1651"/>
                            <a:gd name="T24" fmla="+- 0 15840 11160"/>
                            <a:gd name="T25" fmla="*/ T24 w 4680"/>
                            <a:gd name="T26" fmla="+- 0 7164 5704"/>
                            <a:gd name="T27" fmla="*/ 7164 h 1651"/>
                            <a:gd name="T28" fmla="+- 0 15840 11160"/>
                            <a:gd name="T29" fmla="*/ T28 w 4680"/>
                            <a:gd name="T30" fmla="+- 0 7159 5704"/>
                            <a:gd name="T31" fmla="*/ 7159 h 1651"/>
                            <a:gd name="T32" fmla="+- 0 15840 11160"/>
                            <a:gd name="T33" fmla="*/ T32 w 4680"/>
                            <a:gd name="T34" fmla="+- 0 6622 5704"/>
                            <a:gd name="T35" fmla="*/ 6622 h 1651"/>
                            <a:gd name="connsiteX0" fmla="*/ 10000 w 10000"/>
                            <a:gd name="connsiteY0" fmla="*/ 5560 h 9994"/>
                            <a:gd name="connsiteX1" fmla="*/ 1494 w 10000"/>
                            <a:gd name="connsiteY1" fmla="*/ 0 h 9994"/>
                            <a:gd name="connsiteX2" fmla="*/ 1494 w 10000"/>
                            <a:gd name="connsiteY2" fmla="*/ 3253 h 9994"/>
                            <a:gd name="connsiteX3" fmla="*/ 0 w 10000"/>
                            <a:gd name="connsiteY3" fmla="*/ 3459 h 9994"/>
                            <a:gd name="connsiteX4" fmla="*/ 10000 w 10000"/>
                            <a:gd name="connsiteY4" fmla="*/ 9994 h 9994"/>
                            <a:gd name="connsiteX5" fmla="*/ 10000 w 10000"/>
                            <a:gd name="connsiteY5" fmla="*/ 8843 h 9994"/>
                            <a:gd name="connsiteX6" fmla="*/ 10000 w 10000"/>
                            <a:gd name="connsiteY6" fmla="*/ 8813 h 9994"/>
                            <a:gd name="connsiteX7" fmla="*/ 10000 w 10000"/>
                            <a:gd name="connsiteY7" fmla="*/ 5560 h 9994"/>
                            <a:gd name="connsiteX0" fmla="*/ 8506 w 8506"/>
                            <a:gd name="connsiteY0" fmla="*/ 5563 h 10000"/>
                            <a:gd name="connsiteX1" fmla="*/ 0 w 8506"/>
                            <a:gd name="connsiteY1" fmla="*/ 0 h 10000"/>
                            <a:gd name="connsiteX2" fmla="*/ 0 w 8506"/>
                            <a:gd name="connsiteY2" fmla="*/ 3255 h 10000"/>
                            <a:gd name="connsiteX3" fmla="*/ 8506 w 8506"/>
                            <a:gd name="connsiteY3" fmla="*/ 10000 h 10000"/>
                            <a:gd name="connsiteX4" fmla="*/ 8506 w 8506"/>
                            <a:gd name="connsiteY4" fmla="*/ 8848 h 10000"/>
                            <a:gd name="connsiteX5" fmla="*/ 8506 w 8506"/>
                            <a:gd name="connsiteY5" fmla="*/ 8818 h 10000"/>
                            <a:gd name="connsiteX6" fmla="*/ 8506 w 8506"/>
                            <a:gd name="connsiteY6" fmla="*/ 5563 h 10000"/>
                            <a:gd name="connsiteX0" fmla="*/ 10000 w 10000"/>
                            <a:gd name="connsiteY0" fmla="*/ 5563 h 8848"/>
                            <a:gd name="connsiteX1" fmla="*/ 0 w 10000"/>
                            <a:gd name="connsiteY1" fmla="*/ 0 h 8848"/>
                            <a:gd name="connsiteX2" fmla="*/ 0 w 10000"/>
                            <a:gd name="connsiteY2" fmla="*/ 3255 h 8848"/>
                            <a:gd name="connsiteX3" fmla="*/ 10000 w 10000"/>
                            <a:gd name="connsiteY3" fmla="*/ 8848 h 8848"/>
                            <a:gd name="connsiteX4" fmla="*/ 10000 w 10000"/>
                            <a:gd name="connsiteY4" fmla="*/ 8818 h 8848"/>
                            <a:gd name="connsiteX5" fmla="*/ 10000 w 10000"/>
                            <a:gd name="connsiteY5" fmla="*/ 5563 h 88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0000" h="8848">
                              <a:moveTo>
                                <a:pt x="10000" y="5563"/>
                              </a:moveTo>
                              <a:lnTo>
                                <a:pt x="0" y="0"/>
                              </a:lnTo>
                              <a:lnTo>
                                <a:pt x="0" y="3255"/>
                              </a:lnTo>
                              <a:lnTo>
                                <a:pt x="10000" y="8848"/>
                              </a:lnTo>
                              <a:lnTo>
                                <a:pt x="10000" y="8818"/>
                              </a:lnTo>
                              <a:lnTo>
                                <a:pt x="10000" y="5563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1" descr="Inside image, top left corner"/>
                      <wps:cNvSpPr>
                        <a:spLocks/>
                      </wps:cNvSpPr>
                      <wps:spPr bwMode="auto">
                        <a:xfrm>
                          <a:off x="0" y="54429"/>
                          <a:ext cx="3429000" cy="3941064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40" h="6114">
                              <a:moveTo>
                                <a:pt x="5040" y="0"/>
                              </a:moveTo>
                              <a:lnTo>
                                <a:pt x="0" y="0"/>
                              </a:lnTo>
                              <a:lnTo>
                                <a:pt x="0" y="4961"/>
                              </a:lnTo>
                              <a:lnTo>
                                <a:pt x="5040" y="6114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blipFill dpi="0" rotWithShape="1">
                          <a:blip r:embed="rId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11"/>
                      <wps:cNvSpPr>
                        <a:spLocks/>
                      </wps:cNvSpPr>
                      <wps:spPr bwMode="auto">
                        <a:xfrm rot="10800000">
                          <a:off x="21771" y="2971800"/>
                          <a:ext cx="3429000" cy="4832532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  <a:gd name="connsiteX0" fmla="*/ 10000 w 10000"/>
                            <a:gd name="connsiteY0" fmla="*/ 0 h 10000"/>
                            <a:gd name="connsiteX1" fmla="*/ 0 w 10000"/>
                            <a:gd name="connsiteY1" fmla="*/ 0 h 10000"/>
                            <a:gd name="connsiteX2" fmla="*/ 63 w 10000"/>
                            <a:gd name="connsiteY2" fmla="*/ 8835 h 10000"/>
                            <a:gd name="connsiteX3" fmla="*/ 10000 w 10000"/>
                            <a:gd name="connsiteY3" fmla="*/ 10000 h 10000"/>
                            <a:gd name="connsiteX4" fmla="*/ 10000 w 10000"/>
                            <a:gd name="connsiteY4" fmla="*/ 0 h 10000"/>
                            <a:gd name="connsiteX0" fmla="*/ 10000 w 10000"/>
                            <a:gd name="connsiteY0" fmla="*/ 0 h 10000"/>
                            <a:gd name="connsiteX1" fmla="*/ 0 w 10000"/>
                            <a:gd name="connsiteY1" fmla="*/ 0 h 10000"/>
                            <a:gd name="connsiteX2" fmla="*/ 63 w 10000"/>
                            <a:gd name="connsiteY2" fmla="*/ 8587 h 10000"/>
                            <a:gd name="connsiteX3" fmla="*/ 10000 w 10000"/>
                            <a:gd name="connsiteY3" fmla="*/ 10000 h 10000"/>
                            <a:gd name="connsiteX4" fmla="*/ 10000 w 10000"/>
                            <a:gd name="connsiteY4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10000" y="0"/>
                              </a:moveTo>
                              <a:lnTo>
                                <a:pt x="0" y="0"/>
                              </a:lnTo>
                              <a:cubicBezTo>
                                <a:pt x="21" y="2862"/>
                                <a:pt x="42" y="5725"/>
                                <a:pt x="63" y="8587"/>
                              </a:cubicBezTo>
                              <a:lnTo>
                                <a:pt x="10000" y="10000"/>
                              </a:ln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gradFill flip="none" rotWithShape="0">
                          <a:gsLst>
                            <a:gs pos="0">
                              <a:schemeClr val="bg2">
                                <a:alpha val="80000"/>
                              </a:schemeClr>
                            </a:gs>
                            <a:gs pos="100000">
                              <a:schemeClr val="tx2">
                                <a:alpha val="8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FFA5BEF" w14:textId="77777777" w:rsidR="00ED6CB0" w:rsidRDefault="00ED6CB0" w:rsidP="00ED6CB0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11" descr="Inside image, bottom right corner"/>
                      <wps:cNvSpPr>
                        <a:spLocks/>
                      </wps:cNvSpPr>
                      <wps:spPr bwMode="auto">
                        <a:xfrm rot="10800000">
                          <a:off x="6596743" y="3907972"/>
                          <a:ext cx="3456432" cy="3922776"/>
                        </a:xfrm>
                        <a:custGeom>
                          <a:avLst/>
                          <a:gdLst>
                            <a:gd name="T0" fmla="+- 0 5047 360"/>
                            <a:gd name="T1" fmla="*/ T0 w 10080"/>
                            <a:gd name="T2" fmla="*/ 5594 h 11880"/>
                            <a:gd name="T3" fmla="+- 0 360 360"/>
                            <a:gd name="T4" fmla="*/ T3 w 10080"/>
                            <a:gd name="T5" fmla="*/ 4500 h 11880"/>
                            <a:gd name="T6" fmla="+- 0 360 360"/>
                            <a:gd name="T7" fmla="*/ T6 w 10080"/>
                            <a:gd name="T8" fmla="*/ 11880 h 11880"/>
                            <a:gd name="T9" fmla="+- 0 5047 360"/>
                            <a:gd name="T10" fmla="*/ T9 w 10080"/>
                            <a:gd name="T11" fmla="*/ 11880 h 11880"/>
                            <a:gd name="T12" fmla="+- 0 5047 360"/>
                            <a:gd name="T13" fmla="*/ T12 w 10080"/>
                            <a:gd name="T14" fmla="*/ 5594 h 11880"/>
                            <a:gd name="T15" fmla="+- 0 10440 360"/>
                            <a:gd name="T16" fmla="*/ T15 w 10080"/>
                            <a:gd name="T17" fmla="*/ 0 h 11880"/>
                            <a:gd name="T18" fmla="+- 0 5400 360"/>
                            <a:gd name="T19" fmla="*/ T18 w 10080"/>
                            <a:gd name="T20" fmla="*/ 0 h 11880"/>
                            <a:gd name="T21" fmla="+- 0 5400 360"/>
                            <a:gd name="T22" fmla="*/ T21 w 10080"/>
                            <a:gd name="T23" fmla="*/ 4961 h 11880"/>
                            <a:gd name="T24" fmla="+- 0 10440 360"/>
                            <a:gd name="T25" fmla="*/ T24 w 10080"/>
                            <a:gd name="T26" fmla="*/ 6114 h 11880"/>
                            <a:gd name="T27" fmla="+- 0 10440 360"/>
                            <a:gd name="T28" fmla="*/ T27 w 10080"/>
                            <a:gd name="T29" fmla="*/ 0 h 11880"/>
                            <a:gd name="connsiteX0" fmla="*/ 4687 w 10080"/>
                            <a:gd name="connsiteY0" fmla="*/ 5594 h 11880"/>
                            <a:gd name="connsiteX1" fmla="*/ 982 w 10080"/>
                            <a:gd name="connsiteY1" fmla="*/ 4385 h 11880"/>
                            <a:gd name="connsiteX2" fmla="*/ 0 w 10080"/>
                            <a:gd name="connsiteY2" fmla="*/ 11880 h 11880"/>
                            <a:gd name="connsiteX3" fmla="*/ 4687 w 10080"/>
                            <a:gd name="connsiteY3" fmla="*/ 11880 h 11880"/>
                            <a:gd name="connsiteX4" fmla="*/ 4687 w 10080"/>
                            <a:gd name="connsiteY4" fmla="*/ 5594 h 11880"/>
                            <a:gd name="connsiteX5" fmla="*/ 10080 w 10080"/>
                            <a:gd name="connsiteY5" fmla="*/ 0 h 11880"/>
                            <a:gd name="connsiteX6" fmla="*/ 5040 w 10080"/>
                            <a:gd name="connsiteY6" fmla="*/ 0 h 11880"/>
                            <a:gd name="connsiteX7" fmla="*/ 5040 w 10080"/>
                            <a:gd name="connsiteY7" fmla="*/ 4961 h 11880"/>
                            <a:gd name="connsiteX8" fmla="*/ 10080 w 10080"/>
                            <a:gd name="connsiteY8" fmla="*/ 6114 h 11880"/>
                            <a:gd name="connsiteX9" fmla="*/ 10080 w 10080"/>
                            <a:gd name="connsiteY9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4687 w 10080"/>
                            <a:gd name="connsiteY3" fmla="*/ 5594 h 11880"/>
                            <a:gd name="connsiteX4" fmla="*/ 10080 w 10080"/>
                            <a:gd name="connsiteY4" fmla="*/ 0 h 11880"/>
                            <a:gd name="connsiteX5" fmla="*/ 5040 w 10080"/>
                            <a:gd name="connsiteY5" fmla="*/ 0 h 11880"/>
                            <a:gd name="connsiteX6" fmla="*/ 5040 w 10080"/>
                            <a:gd name="connsiteY6" fmla="*/ 4961 h 11880"/>
                            <a:gd name="connsiteX7" fmla="*/ 10080 w 10080"/>
                            <a:gd name="connsiteY7" fmla="*/ 6114 h 11880"/>
                            <a:gd name="connsiteX8" fmla="*/ 10080 w 10080"/>
                            <a:gd name="connsiteY8" fmla="*/ 0 h 11880"/>
                            <a:gd name="connsiteX0" fmla="*/ 4687 w 10080"/>
                            <a:gd name="connsiteY0" fmla="*/ 5594 h 11880"/>
                            <a:gd name="connsiteX1" fmla="*/ 0 w 10080"/>
                            <a:gd name="connsiteY1" fmla="*/ 11880 h 11880"/>
                            <a:gd name="connsiteX2" fmla="*/ 4687 w 10080"/>
                            <a:gd name="connsiteY2" fmla="*/ 11880 h 11880"/>
                            <a:gd name="connsiteX3" fmla="*/ 10080 w 10080"/>
                            <a:gd name="connsiteY3" fmla="*/ 0 h 11880"/>
                            <a:gd name="connsiteX4" fmla="*/ 5040 w 10080"/>
                            <a:gd name="connsiteY4" fmla="*/ 0 h 11880"/>
                            <a:gd name="connsiteX5" fmla="*/ 5040 w 10080"/>
                            <a:gd name="connsiteY5" fmla="*/ 4961 h 11880"/>
                            <a:gd name="connsiteX6" fmla="*/ 10080 w 10080"/>
                            <a:gd name="connsiteY6" fmla="*/ 6114 h 11880"/>
                            <a:gd name="connsiteX7" fmla="*/ 10080 w 10080"/>
                            <a:gd name="connsiteY7" fmla="*/ 0 h 11880"/>
                            <a:gd name="connsiteX0" fmla="*/ 0 w 10080"/>
                            <a:gd name="connsiteY0" fmla="*/ 11880 h 11880"/>
                            <a:gd name="connsiteX1" fmla="*/ 4687 w 10080"/>
                            <a:gd name="connsiteY1" fmla="*/ 11880 h 11880"/>
                            <a:gd name="connsiteX2" fmla="*/ 10080 w 10080"/>
                            <a:gd name="connsiteY2" fmla="*/ 0 h 11880"/>
                            <a:gd name="connsiteX3" fmla="*/ 5040 w 10080"/>
                            <a:gd name="connsiteY3" fmla="*/ 0 h 11880"/>
                            <a:gd name="connsiteX4" fmla="*/ 5040 w 10080"/>
                            <a:gd name="connsiteY4" fmla="*/ 4961 h 11880"/>
                            <a:gd name="connsiteX5" fmla="*/ 10080 w 10080"/>
                            <a:gd name="connsiteY5" fmla="*/ 6114 h 11880"/>
                            <a:gd name="connsiteX6" fmla="*/ 10080 w 10080"/>
                            <a:gd name="connsiteY6" fmla="*/ 0 h 11880"/>
                            <a:gd name="connsiteX0" fmla="*/ 5040 w 5040"/>
                            <a:gd name="connsiteY0" fmla="*/ 0 h 6114"/>
                            <a:gd name="connsiteX1" fmla="*/ 0 w 5040"/>
                            <a:gd name="connsiteY1" fmla="*/ 0 h 6114"/>
                            <a:gd name="connsiteX2" fmla="*/ 0 w 5040"/>
                            <a:gd name="connsiteY2" fmla="*/ 4961 h 6114"/>
                            <a:gd name="connsiteX3" fmla="*/ 5040 w 5040"/>
                            <a:gd name="connsiteY3" fmla="*/ 6114 h 6114"/>
                            <a:gd name="connsiteX4" fmla="*/ 5040 w 5040"/>
                            <a:gd name="connsiteY4" fmla="*/ 0 h 6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040" h="6114">
                              <a:moveTo>
                                <a:pt x="5040" y="0"/>
                              </a:moveTo>
                              <a:lnTo>
                                <a:pt x="0" y="0"/>
                              </a:lnTo>
                              <a:lnTo>
                                <a:pt x="0" y="4961"/>
                              </a:lnTo>
                              <a:lnTo>
                                <a:pt x="5040" y="6114"/>
                              </a:lnTo>
                              <a:lnTo>
                                <a:pt x="5040" y="0"/>
                              </a:lnTo>
                            </a:path>
                          </a:pathLst>
                        </a:custGeom>
                        <a:blipFill dpi="0" rotWithShape="0">
                          <a:blip r:embed="rId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 b="668"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101500</wp14:pctWidth>
              </wp14:sizeRelH>
              <wp14:sizeRelV relativeFrom="page">
                <wp14:pctHeight>100700</wp14:pctHeight>
              </wp14:sizeRelV>
            </wp:anchor>
          </w:drawing>
        </mc:Choice>
        <mc:Fallback>
          <w:pict>
            <v:group w14:anchorId="7C21ADF3" id="Group 45" o:spid="_x0000_s1027" alt="Background images inside" style="position:absolute;margin-left:0;margin-top:0;width:803.7pt;height:616.6pt;z-index:251688960;mso-width-percent:1015;mso-height-percent:1007;mso-top-percent:-7;mso-position-horizontal-relative:page;mso-position-vertical-relative:page;mso-width-percent:1015;mso-height-percent:1007;mso-top-percent:-7" coordsize="102069,783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">
              <v:shape id="Freeform 14" o:spid="_x0000_s1028" style="position:absolute;left:70539;top:38753;width:30029;height:8172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" path="m1494,1265l,,,1532r10000,8468l10000,8508r,-38e" fillcolor="#f12a2f [3214]" stroked="f">
                <v:fill color2="#453a76 [3215]" focus="100%" type="gradient"/>
                <v:path arrowok="t" o:connecttype="custom" o:connectlocs="448636,103381;0,0;0,125202;3002915,817245;3002915,695312;3002915,692207" o:connectangles="0,0,0,0,0,0"/>
              </v:shape>
              <v:shape id="Freeform 11" o:spid="_x0000_s1029" style="position:absolute;left:33963;width:32004;height:38823;visibility:visible;mso-wrap-style:square;v-text-anchor:top" coordsize="5040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" path="m5040,l,,,4961,5040,6114,5040,e" fillcolor="#453a76 [3215]" stroked="f">
                <v:fill color2="#f12a2f [3214]" o:opacity2="52428f" focus="100%" type="gradient"/>
                <v:path arrowok="t" o:connecttype="custom" o:connectlocs="3200400,0;0,0;0,3150235;3200400,3882390;3200400,0" o:connectangles="0,0,0,0,0"/>
              </v:shape>
              <v:shape id="Freeform 14" o:spid="_x0000_s1030" style="position:absolute;left:76526;top:37991;width:25543;height:9371;visibility:visible;mso-wrap-style:square;v-text-anchor:top" coordsize="10000,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" path="m10000,5563l,,,3255,10000,8848r,-30l10000,5563e" fillcolor="#453a76 [3215]" stroked="f">
                <v:fill color2="#f12a2f [3214]" o:opacity2="52428f" focus="100%" type="gradient"/>
                <v:path arrowok="t" o:connecttype="custom" o:connectlocs="2554279,589222;0,0;0,344763;2554279,937162;2554279,933984;2554279,589222" o:connectangles="0,0,0,0,0,0"/>
              </v:shape>
              <v:shape id="Freeform 11" o:spid="_x0000_s1031" alt="Inside image, top left corner" style="position:absolute;top:544;width:34290;height:39410;visibility:visible;mso-wrap-style:square;v-text-anchor:top" coordsize="5040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" path="m5040,l,,,4961,5040,6114,5040,e" stroked="f">
                <v:fill r:id="rId3" o:title="Inside image, top left corner" recolor="t" rotate="t" type="frame"/>
                <v:path arrowok="t" o:connecttype="custom" o:connectlocs="3429000,0;0,0;0,3197844;3429000,3941064;3429000,0" o:connectangles="0,0,0,0,0"/>
              </v:shape>
              <v:shape id="Freeform 11" o:spid="_x0000_s1032" style="position:absolute;left:217;top:29718;width:34290;height:48325;rotation:180;visibility:visible;mso-wrap-style:square;v-text-anchor:top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" adj="-11796480,,5400" path="m10000,l,c21,2862,42,5725,63,8587r9937,1413l10000,e" fillcolor="#f12a2f [3214]" stroked="f">
                <v:fill opacity="52428f" color2="#453a76 [3215]" o:opacity2="52428f" focus="100%" type="gradient"/>
                <v:stroke joinstyle="miter"/>
                <v:formulas/>
                <v:path arrowok="t" o:connecttype="custom" o:connectlocs="3429000,0;0,0;21603,4149695;3429000,4832532;3429000,0" o:connectangles="0,0,0,0,0" textboxrect="0,0,10000,10000"/>
                <v:textbox>
                  <w:txbxContent>
                    <w:p w14:paraId="6FFA5BEF" w14:textId="77777777" w:rsidR="00ED6CB0" w:rsidRDefault="00ED6CB0" w:rsidP="00ED6CB0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  <v:shape id="Freeform 11" o:spid="_x0000_s1033" alt="Inside image, bottom right corner" style="position:absolute;left:65967;top:39079;width:34564;height:39228;rotation:180;visibility:visible;mso-wrap-style:square;v-text-anchor:top" coordsize="5040,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" path="m5040,l,,,4961,5040,6114,5040,e" stroked="f">
                <v:fill r:id="rId4" o:title="Inside image, bottom right corner" recolor="t" type="frame"/>
                <v:path arrowok="t" o:connecttype="custom" o:connectlocs="3456432,0;0,0;0,3183005;3456432,3922776;3456432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D0D77" w14:textId="77777777" w:rsidR="009B5C49" w:rsidRDefault="00844B51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19" behindDoc="1" locked="0" layoutInCell="1" allowOverlap="1" wp14:anchorId="385A5309" wp14:editId="7C30479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58400" cy="7772400"/>
              <wp:effectExtent l="0" t="0" r="19050" b="19050"/>
              <wp:wrapNone/>
              <wp:docPr id="20" name="Rectangle 20" descr="Background image out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58400" cy="7772400"/>
                      </a:xfrm>
                      <a:prstGeom prst="rect">
                        <a:avLst/>
                      </a:prstGeom>
                      <a:blipFill dpi="0" rotWithShape="1"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0BB4BDF" id="Rectangle 20" o:spid="_x0000_s1026" alt="Background image outside" style="position:absolute;margin-left:0;margin-top:0;width:11in;height:612pt;z-index:-251663361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" strokecolor="#514606 [1604]" strokeweight="1pt">
              <v:fill r:id="rId2" o:title="Background image outside" recolor="t" rotate="t" type="frame"/>
              <w10:wrap anchorx="page" anchory="page"/>
            </v:rect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6337B5C9" wp14:editId="6B45CDF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058400" cy="6217920"/>
              <wp:effectExtent l="0" t="0" r="0" b="0"/>
              <wp:wrapNone/>
              <wp:docPr id="19" name="Group 19" descr="Accent block group on outside.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0" cy="6217920"/>
                        <a:chOff x="0" y="0"/>
                        <a:chExt cx="10058400" cy="6217920"/>
                      </a:xfrm>
                    </wpg:grpSpPr>
                    <wps:wsp>
                      <wps:cNvPr id="12" name="Freeform 4"/>
                      <wps:cNvSpPr>
                        <a:spLocks/>
                      </wps:cNvSpPr>
                      <wps:spPr bwMode="auto">
                        <a:xfrm>
                          <a:off x="7304314" y="0"/>
                          <a:ext cx="2002790" cy="6217920"/>
                        </a:xfrm>
                        <a:custGeom>
                          <a:avLst/>
                          <a:gdLst>
                            <a:gd name="T0" fmla="+- 0 14267 11563"/>
                            <a:gd name="T1" fmla="*/ T0 w 3154"/>
                            <a:gd name="T2" fmla="+- 0 965 965"/>
                            <a:gd name="T3" fmla="*/ 965 h 9792"/>
                            <a:gd name="T4" fmla="+- 0 12013 11563"/>
                            <a:gd name="T5" fmla="*/ T4 w 3154"/>
                            <a:gd name="T6" fmla="+- 0 965 965"/>
                            <a:gd name="T7" fmla="*/ 965 h 9792"/>
                            <a:gd name="T8" fmla="+- 0 11753 11563"/>
                            <a:gd name="T9" fmla="*/ T8 w 3154"/>
                            <a:gd name="T10" fmla="+- 0 972 965"/>
                            <a:gd name="T11" fmla="*/ 972 h 9792"/>
                            <a:gd name="T12" fmla="+- 0 11619 11563"/>
                            <a:gd name="T13" fmla="*/ T12 w 3154"/>
                            <a:gd name="T14" fmla="+- 0 1021 965"/>
                            <a:gd name="T15" fmla="*/ 1021 h 9792"/>
                            <a:gd name="T16" fmla="+- 0 11570 11563"/>
                            <a:gd name="T17" fmla="*/ T16 w 3154"/>
                            <a:gd name="T18" fmla="+- 0 1155 965"/>
                            <a:gd name="T19" fmla="*/ 1155 h 9792"/>
                            <a:gd name="T20" fmla="+- 0 11563 11563"/>
                            <a:gd name="T21" fmla="*/ T20 w 3154"/>
                            <a:gd name="T22" fmla="+- 0 1415 965"/>
                            <a:gd name="T23" fmla="*/ 1415 h 9792"/>
                            <a:gd name="T24" fmla="+- 0 11563 11563"/>
                            <a:gd name="T25" fmla="*/ T24 w 3154"/>
                            <a:gd name="T26" fmla="+- 0 10307 965"/>
                            <a:gd name="T27" fmla="*/ 10307 h 9792"/>
                            <a:gd name="T28" fmla="+- 0 11570 11563"/>
                            <a:gd name="T29" fmla="*/ T28 w 3154"/>
                            <a:gd name="T30" fmla="+- 0 10567 965"/>
                            <a:gd name="T31" fmla="*/ 10567 h 9792"/>
                            <a:gd name="T32" fmla="+- 0 11619 11563"/>
                            <a:gd name="T33" fmla="*/ T32 w 3154"/>
                            <a:gd name="T34" fmla="+- 0 10701 965"/>
                            <a:gd name="T35" fmla="*/ 10701 h 9792"/>
                            <a:gd name="T36" fmla="+- 0 11753 11563"/>
                            <a:gd name="T37" fmla="*/ T36 w 3154"/>
                            <a:gd name="T38" fmla="+- 0 10750 965"/>
                            <a:gd name="T39" fmla="*/ 10750 h 9792"/>
                            <a:gd name="T40" fmla="+- 0 12013 11563"/>
                            <a:gd name="T41" fmla="*/ T40 w 3154"/>
                            <a:gd name="T42" fmla="+- 0 10757 965"/>
                            <a:gd name="T43" fmla="*/ 10757 h 9792"/>
                            <a:gd name="T44" fmla="+- 0 14267 11563"/>
                            <a:gd name="T45" fmla="*/ T44 w 3154"/>
                            <a:gd name="T46" fmla="+- 0 10757 965"/>
                            <a:gd name="T47" fmla="*/ 10757 h 9792"/>
                            <a:gd name="T48" fmla="+- 0 14527 11563"/>
                            <a:gd name="T49" fmla="*/ T48 w 3154"/>
                            <a:gd name="T50" fmla="+- 0 10750 965"/>
                            <a:gd name="T51" fmla="*/ 10750 h 9792"/>
                            <a:gd name="T52" fmla="+- 0 14661 11563"/>
                            <a:gd name="T53" fmla="*/ T52 w 3154"/>
                            <a:gd name="T54" fmla="+- 0 10701 965"/>
                            <a:gd name="T55" fmla="*/ 10701 h 9792"/>
                            <a:gd name="T56" fmla="+- 0 14710 11563"/>
                            <a:gd name="T57" fmla="*/ T56 w 3154"/>
                            <a:gd name="T58" fmla="+- 0 10567 965"/>
                            <a:gd name="T59" fmla="*/ 10567 h 9792"/>
                            <a:gd name="T60" fmla="+- 0 14717 11563"/>
                            <a:gd name="T61" fmla="*/ T60 w 3154"/>
                            <a:gd name="T62" fmla="+- 0 10307 965"/>
                            <a:gd name="T63" fmla="*/ 10307 h 9792"/>
                            <a:gd name="T64" fmla="+- 0 14717 11563"/>
                            <a:gd name="T65" fmla="*/ T64 w 3154"/>
                            <a:gd name="T66" fmla="+- 0 1415 965"/>
                            <a:gd name="T67" fmla="*/ 1415 h 9792"/>
                            <a:gd name="T68" fmla="+- 0 14710 11563"/>
                            <a:gd name="T69" fmla="*/ T68 w 3154"/>
                            <a:gd name="T70" fmla="+- 0 1155 965"/>
                            <a:gd name="T71" fmla="*/ 1155 h 9792"/>
                            <a:gd name="T72" fmla="+- 0 14661 11563"/>
                            <a:gd name="T73" fmla="*/ T72 w 3154"/>
                            <a:gd name="T74" fmla="+- 0 1021 965"/>
                            <a:gd name="T75" fmla="*/ 1021 h 9792"/>
                            <a:gd name="T76" fmla="+- 0 14527 11563"/>
                            <a:gd name="T77" fmla="*/ T76 w 3154"/>
                            <a:gd name="T78" fmla="+- 0 972 965"/>
                            <a:gd name="T79" fmla="*/ 972 h 9792"/>
                            <a:gd name="T80" fmla="+- 0 14267 11563"/>
                            <a:gd name="T81" fmla="*/ T80 w 3154"/>
                            <a:gd name="T82" fmla="+- 0 965 965"/>
                            <a:gd name="T83" fmla="*/ 965 h 9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3154" h="9792">
                              <a:moveTo>
                                <a:pt x="2704" y="0"/>
                              </a:moveTo>
                              <a:lnTo>
                                <a:pt x="450" y="0"/>
                              </a:lnTo>
                              <a:lnTo>
                                <a:pt x="190" y="7"/>
                              </a:lnTo>
                              <a:lnTo>
                                <a:pt x="56" y="56"/>
                              </a:lnTo>
                              <a:lnTo>
                                <a:pt x="7" y="190"/>
                              </a:lnTo>
                              <a:lnTo>
                                <a:pt x="0" y="450"/>
                              </a:lnTo>
                              <a:lnTo>
                                <a:pt x="0" y="9342"/>
                              </a:lnTo>
                              <a:lnTo>
                                <a:pt x="7" y="9602"/>
                              </a:lnTo>
                              <a:lnTo>
                                <a:pt x="56" y="9736"/>
                              </a:lnTo>
                              <a:lnTo>
                                <a:pt x="190" y="9785"/>
                              </a:lnTo>
                              <a:lnTo>
                                <a:pt x="450" y="9792"/>
                              </a:lnTo>
                              <a:lnTo>
                                <a:pt x="2704" y="9792"/>
                              </a:lnTo>
                              <a:lnTo>
                                <a:pt x="2964" y="9785"/>
                              </a:lnTo>
                              <a:lnTo>
                                <a:pt x="3098" y="9736"/>
                              </a:lnTo>
                              <a:lnTo>
                                <a:pt x="3147" y="9602"/>
                              </a:lnTo>
                              <a:lnTo>
                                <a:pt x="3154" y="9342"/>
                              </a:lnTo>
                              <a:lnTo>
                                <a:pt x="3154" y="450"/>
                              </a:lnTo>
                              <a:lnTo>
                                <a:pt x="3147" y="190"/>
                              </a:lnTo>
                              <a:lnTo>
                                <a:pt x="3098" y="56"/>
                              </a:lnTo>
                              <a:lnTo>
                                <a:pt x="2964" y="7"/>
                              </a:lnTo>
                              <a:lnTo>
                                <a:pt x="270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"/>
                      <wps:cNvSpPr>
                        <a:spLocks/>
                      </wps:cNvSpPr>
                      <wps:spPr bwMode="auto">
                        <a:xfrm>
                          <a:off x="7086600" y="1807029"/>
                          <a:ext cx="2971800" cy="809625"/>
                        </a:xfrm>
                        <a:custGeom>
                          <a:avLst/>
                          <a:gdLst>
                            <a:gd name="T0" fmla="+- 0 11160 11160"/>
                            <a:gd name="T1" fmla="*/ T0 w 4680"/>
                            <a:gd name="T2" fmla="+- 0 3806 3806"/>
                            <a:gd name="T3" fmla="*/ 3806 h 1275"/>
                            <a:gd name="T4" fmla="+- 0 11160 11160"/>
                            <a:gd name="T5" fmla="*/ T4 w 4680"/>
                            <a:gd name="T6" fmla="+- 0 4001 3806"/>
                            <a:gd name="T7" fmla="*/ 4001 h 1275"/>
                            <a:gd name="T8" fmla="+- 0 15840 11160"/>
                            <a:gd name="T9" fmla="*/ T8 w 4680"/>
                            <a:gd name="T10" fmla="+- 0 5080 3806"/>
                            <a:gd name="T11" fmla="*/ 5080 h 1275"/>
                            <a:gd name="T12" fmla="+- 0 15840 11160"/>
                            <a:gd name="T13" fmla="*/ T12 w 4680"/>
                            <a:gd name="T14" fmla="+- 0 4885 3806"/>
                            <a:gd name="T15" fmla="*/ 4885 h 1275"/>
                            <a:gd name="T16" fmla="+- 0 11160 11160"/>
                            <a:gd name="T17" fmla="*/ T16 w 4680"/>
                            <a:gd name="T18" fmla="+- 0 3806 3806"/>
                            <a:gd name="T19" fmla="*/ 3806 h 12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680" h="127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4680" y="1274"/>
                              </a:lnTo>
                              <a:lnTo>
                                <a:pt x="4680" y="10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  <a:alpha val="9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5"/>
                      <wps:cNvSpPr>
                        <a:spLocks/>
                      </wps:cNvSpPr>
                      <wps:spPr bwMode="auto">
                        <a:xfrm>
                          <a:off x="0" y="1828800"/>
                          <a:ext cx="3428909" cy="3807460"/>
                        </a:xfrm>
                        <a:custGeom>
                          <a:avLst/>
                          <a:gdLst>
                            <a:gd name="T0" fmla="*/ 5400 w 15840"/>
                            <a:gd name="T1" fmla="+- 0 5085 3840"/>
                            <a:gd name="T2" fmla="*/ 5085 h 5996"/>
                            <a:gd name="T3" fmla="*/ 0 w 15840"/>
                            <a:gd name="T4" fmla="+- 0 3840 3840"/>
                            <a:gd name="T5" fmla="*/ 3840 h 5996"/>
                            <a:gd name="T6" fmla="*/ 0 w 15840"/>
                            <a:gd name="T7" fmla="+- 0 8590 3840"/>
                            <a:gd name="T8" fmla="*/ 8590 h 5996"/>
                            <a:gd name="T9" fmla="*/ 5400 w 15840"/>
                            <a:gd name="T10" fmla="+- 0 9835 3840"/>
                            <a:gd name="T11" fmla="*/ 9835 h 5996"/>
                            <a:gd name="T12" fmla="*/ 5400 w 15840"/>
                            <a:gd name="T13" fmla="+- 0 5085 3840"/>
                            <a:gd name="T14" fmla="*/ 5085 h 5996"/>
                            <a:gd name="T15" fmla="*/ 15840 w 15840"/>
                            <a:gd name="T16" fmla="+- 0 5085 3840"/>
                            <a:gd name="T17" fmla="*/ 5085 h 5996"/>
                            <a:gd name="T18" fmla="*/ 10440 w 15840"/>
                            <a:gd name="T19" fmla="+- 0 3840 3840"/>
                            <a:gd name="T20" fmla="*/ 3840 h 5996"/>
                            <a:gd name="T21" fmla="*/ 10440 w 15840"/>
                            <a:gd name="T22" fmla="+- 0 8590 3840"/>
                            <a:gd name="T23" fmla="*/ 8590 h 5996"/>
                            <a:gd name="T24" fmla="*/ 15840 w 15840"/>
                            <a:gd name="T25" fmla="+- 0 9835 3840"/>
                            <a:gd name="T26" fmla="*/ 9835 h 5996"/>
                            <a:gd name="T27" fmla="*/ 15840 w 15840"/>
                            <a:gd name="T28" fmla="+- 0 5085 3840"/>
                            <a:gd name="T29" fmla="*/ 5085 h 5996"/>
                            <a:gd name="connsiteX0" fmla="*/ 3409 w 10000"/>
                            <a:gd name="connsiteY0" fmla="*/ 2076 h 9998"/>
                            <a:gd name="connsiteX1" fmla="*/ 0 w 10000"/>
                            <a:gd name="connsiteY1" fmla="*/ 0 h 9998"/>
                            <a:gd name="connsiteX2" fmla="*/ 0 w 10000"/>
                            <a:gd name="connsiteY2" fmla="*/ 7922 h 9998"/>
                            <a:gd name="connsiteX3" fmla="*/ 3409 w 10000"/>
                            <a:gd name="connsiteY3" fmla="*/ 9998 h 9998"/>
                            <a:gd name="connsiteX4" fmla="*/ 3409 w 10000"/>
                            <a:gd name="connsiteY4" fmla="*/ 2076 h 9998"/>
                            <a:gd name="connsiteX5" fmla="*/ 10000 w 10000"/>
                            <a:gd name="connsiteY5" fmla="*/ 2076 h 9998"/>
                            <a:gd name="connsiteX6" fmla="*/ 6591 w 10000"/>
                            <a:gd name="connsiteY6" fmla="*/ 7922 h 9998"/>
                            <a:gd name="connsiteX7" fmla="*/ 10000 w 10000"/>
                            <a:gd name="connsiteY7" fmla="*/ 9998 h 9998"/>
                            <a:gd name="connsiteX8" fmla="*/ 10000 w 10000"/>
                            <a:gd name="connsiteY8" fmla="*/ 2076 h 9998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3409 w 10000"/>
                            <a:gd name="connsiteY3" fmla="*/ 10000 h 10000"/>
                            <a:gd name="connsiteX4" fmla="*/ 3409 w 10000"/>
                            <a:gd name="connsiteY4" fmla="*/ 2076 h 10000"/>
                            <a:gd name="connsiteX5" fmla="*/ 10000 w 10000"/>
                            <a:gd name="connsiteY5" fmla="*/ 2076 h 10000"/>
                            <a:gd name="connsiteX6" fmla="*/ 6591 w 10000"/>
                            <a:gd name="connsiteY6" fmla="*/ 7924 h 10000"/>
                            <a:gd name="connsiteX7" fmla="*/ 10000 w 10000"/>
                            <a:gd name="connsiteY7" fmla="*/ 10000 h 10000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3409 w 10000"/>
                            <a:gd name="connsiteY3" fmla="*/ 10000 h 10000"/>
                            <a:gd name="connsiteX4" fmla="*/ 3409 w 10000"/>
                            <a:gd name="connsiteY4" fmla="*/ 2076 h 10000"/>
                            <a:gd name="connsiteX5" fmla="*/ 10000 w 10000"/>
                            <a:gd name="connsiteY5" fmla="*/ 2076 h 10000"/>
                            <a:gd name="connsiteX6" fmla="*/ 10000 w 10000"/>
                            <a:gd name="connsiteY6" fmla="*/ 10000 h 10000"/>
                            <a:gd name="connsiteX0" fmla="*/ 3409 w 3409"/>
                            <a:gd name="connsiteY0" fmla="*/ 2076 h 10000"/>
                            <a:gd name="connsiteX1" fmla="*/ 0 w 3409"/>
                            <a:gd name="connsiteY1" fmla="*/ 0 h 10000"/>
                            <a:gd name="connsiteX2" fmla="*/ 0 w 3409"/>
                            <a:gd name="connsiteY2" fmla="*/ 7924 h 10000"/>
                            <a:gd name="connsiteX3" fmla="*/ 3409 w 3409"/>
                            <a:gd name="connsiteY3" fmla="*/ 10000 h 10000"/>
                            <a:gd name="connsiteX4" fmla="*/ 3409 w 3409"/>
                            <a:gd name="connsiteY4" fmla="*/ 207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9" h="10000">
                              <a:moveTo>
                                <a:pt x="3409" y="2076"/>
                              </a:moveTo>
                              <a:lnTo>
                                <a:pt x="0" y="0"/>
                              </a:lnTo>
                              <a:lnTo>
                                <a:pt x="0" y="7924"/>
                              </a:lnTo>
                              <a:lnTo>
                                <a:pt x="3409" y="10000"/>
                              </a:lnTo>
                              <a:lnTo>
                                <a:pt x="3409" y="2076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>
                                <a:alpha val="80000"/>
                              </a:schemeClr>
                            </a:gs>
                            <a:gs pos="100000">
                              <a:schemeClr val="tx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6"/>
                      <wps:cNvSpPr>
                        <a:spLocks/>
                      </wps:cNvSpPr>
                      <wps:spPr bwMode="auto">
                        <a:xfrm>
                          <a:off x="3657600" y="1763486"/>
                          <a:ext cx="2975663" cy="812783"/>
                        </a:xfrm>
                        <a:custGeom>
                          <a:avLst/>
                          <a:gdLst>
                            <a:gd name="T0" fmla="+- 0 5760 5760"/>
                            <a:gd name="T1" fmla="*/ T0 w 4680"/>
                            <a:gd name="T2" fmla="+- 0 3730 3730"/>
                            <a:gd name="T3" fmla="*/ 3730 h 1275"/>
                            <a:gd name="T4" fmla="+- 0 5760 5760"/>
                            <a:gd name="T5" fmla="*/ T4 w 4680"/>
                            <a:gd name="T6" fmla="+- 0 3925 3730"/>
                            <a:gd name="T7" fmla="*/ 3925 h 1275"/>
                            <a:gd name="T8" fmla="+- 0 10440 5760"/>
                            <a:gd name="T9" fmla="*/ T8 w 4680"/>
                            <a:gd name="T10" fmla="+- 0 5004 3730"/>
                            <a:gd name="T11" fmla="*/ 5004 h 1275"/>
                            <a:gd name="T12" fmla="+- 0 10440 5760"/>
                            <a:gd name="T13" fmla="*/ T12 w 4680"/>
                            <a:gd name="T14" fmla="+- 0 4809 3730"/>
                            <a:gd name="T15" fmla="*/ 4809 h 1275"/>
                            <a:gd name="T16" fmla="+- 0 5760 5760"/>
                            <a:gd name="T17" fmla="*/ T16 w 4680"/>
                            <a:gd name="T18" fmla="+- 0 3730 3730"/>
                            <a:gd name="T19" fmla="*/ 3730 h 1275"/>
                            <a:gd name="connsiteX0" fmla="*/ 0 w 10013"/>
                            <a:gd name="connsiteY0" fmla="*/ 0 h 10039"/>
                            <a:gd name="connsiteX1" fmla="*/ 0 w 10013"/>
                            <a:gd name="connsiteY1" fmla="*/ 1529 h 10039"/>
                            <a:gd name="connsiteX2" fmla="*/ 10013 w 10013"/>
                            <a:gd name="connsiteY2" fmla="*/ 10039 h 10039"/>
                            <a:gd name="connsiteX3" fmla="*/ 10000 w 10013"/>
                            <a:gd name="connsiteY3" fmla="*/ 8463 h 10039"/>
                            <a:gd name="connsiteX4" fmla="*/ 0 w 10013"/>
                            <a:gd name="connsiteY4" fmla="*/ 0 h 100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3" h="10039">
                              <a:moveTo>
                                <a:pt x="0" y="0"/>
                              </a:moveTo>
                              <a:lnTo>
                                <a:pt x="0" y="1529"/>
                              </a:lnTo>
                              <a:lnTo>
                                <a:pt x="10013" y="10039"/>
                              </a:lnTo>
                              <a:cubicBezTo>
                                <a:pt x="10009" y="9514"/>
                                <a:pt x="10004" y="8988"/>
                                <a:pt x="10000" y="8463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29"/>
                      <wps:cNvSpPr>
                        <a:spLocks/>
                      </wps:cNvSpPr>
                      <wps:spPr bwMode="auto">
                        <a:xfrm>
                          <a:off x="457200" y="1807029"/>
                          <a:ext cx="2971800" cy="809625"/>
                        </a:xfrm>
                        <a:custGeom>
                          <a:avLst/>
                          <a:gdLst>
                            <a:gd name="T0" fmla="+- 0 720 720"/>
                            <a:gd name="T1" fmla="*/ T0 w 4680"/>
                            <a:gd name="T2" fmla="+- 0 3806 3806"/>
                            <a:gd name="T3" fmla="*/ 3806 h 1275"/>
                            <a:gd name="T4" fmla="+- 0 720 720"/>
                            <a:gd name="T5" fmla="*/ T4 w 4680"/>
                            <a:gd name="T6" fmla="+- 0 4001 3806"/>
                            <a:gd name="T7" fmla="*/ 4001 h 1275"/>
                            <a:gd name="T8" fmla="+- 0 5400 720"/>
                            <a:gd name="T9" fmla="*/ T8 w 4680"/>
                            <a:gd name="T10" fmla="+- 0 5080 3806"/>
                            <a:gd name="T11" fmla="*/ 5080 h 1275"/>
                            <a:gd name="T12" fmla="+- 0 5400 720"/>
                            <a:gd name="T13" fmla="*/ T12 w 4680"/>
                            <a:gd name="T14" fmla="+- 0 4885 3806"/>
                            <a:gd name="T15" fmla="*/ 4885 h 1275"/>
                            <a:gd name="T16" fmla="+- 0 720 720"/>
                            <a:gd name="T17" fmla="*/ T16 w 4680"/>
                            <a:gd name="T18" fmla="+- 0 3806 3806"/>
                            <a:gd name="T19" fmla="*/ 3806 h 12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4680" h="1275">
                              <a:moveTo>
                                <a:pt x="0" y="0"/>
                              </a:moveTo>
                              <a:lnTo>
                                <a:pt x="0" y="195"/>
                              </a:lnTo>
                              <a:lnTo>
                                <a:pt x="4680" y="1274"/>
                              </a:lnTo>
                              <a:lnTo>
                                <a:pt x="4680" y="10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8"/>
                      <wps:cNvSpPr>
                        <a:spLocks/>
                      </wps:cNvSpPr>
                      <wps:spPr bwMode="auto">
                        <a:xfrm>
                          <a:off x="3429000" y="1828800"/>
                          <a:ext cx="3202297" cy="3760470"/>
                        </a:xfrm>
                        <a:custGeom>
                          <a:avLst/>
                          <a:gdLst>
                            <a:gd name="T0" fmla="+- 0 5400 5400"/>
                            <a:gd name="T1" fmla="*/ T0 w 5040"/>
                            <a:gd name="T2" fmla="+- 0 3840 3840"/>
                            <a:gd name="T3" fmla="*/ 3840 h 5922"/>
                            <a:gd name="T4" fmla="+- 0 5400 5400"/>
                            <a:gd name="T5" fmla="*/ T4 w 5040"/>
                            <a:gd name="T6" fmla="+- 0 8590 3840"/>
                            <a:gd name="T7" fmla="*/ 8590 h 5922"/>
                            <a:gd name="T8" fmla="+- 0 10440 5400"/>
                            <a:gd name="T9" fmla="*/ T8 w 5040"/>
                            <a:gd name="T10" fmla="+- 0 9761 3840"/>
                            <a:gd name="T11" fmla="*/ 9761 h 5922"/>
                            <a:gd name="T12" fmla="+- 0 10440 5400"/>
                            <a:gd name="T13" fmla="*/ T12 w 5040"/>
                            <a:gd name="T14" fmla="+- 0 5011 3840"/>
                            <a:gd name="T15" fmla="*/ 5011 h 5922"/>
                            <a:gd name="T16" fmla="+- 0 5400 5400"/>
                            <a:gd name="T17" fmla="*/ T16 w 5040"/>
                            <a:gd name="T18" fmla="+- 0 3840 3840"/>
                            <a:gd name="T19" fmla="*/ 3840 h 59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040" h="5922">
                              <a:moveTo>
                                <a:pt x="0" y="0"/>
                              </a:moveTo>
                              <a:lnTo>
                                <a:pt x="0" y="4750"/>
                              </a:lnTo>
                              <a:lnTo>
                                <a:pt x="5040" y="5921"/>
                              </a:lnTo>
                              <a:lnTo>
                                <a:pt x="5040" y="117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  <a:alpha val="9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5"/>
                      <wps:cNvSpPr>
                        <a:spLocks/>
                      </wps:cNvSpPr>
                      <wps:spPr bwMode="auto">
                        <a:xfrm>
                          <a:off x="6629400" y="1828800"/>
                          <a:ext cx="3428909" cy="3807460"/>
                        </a:xfrm>
                        <a:custGeom>
                          <a:avLst/>
                          <a:gdLst>
                            <a:gd name="T0" fmla="*/ 5400 w 15840"/>
                            <a:gd name="T1" fmla="+- 0 5085 3840"/>
                            <a:gd name="T2" fmla="*/ 5085 h 5996"/>
                            <a:gd name="T3" fmla="*/ 0 w 15840"/>
                            <a:gd name="T4" fmla="+- 0 3840 3840"/>
                            <a:gd name="T5" fmla="*/ 3840 h 5996"/>
                            <a:gd name="T6" fmla="*/ 0 w 15840"/>
                            <a:gd name="T7" fmla="+- 0 8590 3840"/>
                            <a:gd name="T8" fmla="*/ 8590 h 5996"/>
                            <a:gd name="T9" fmla="*/ 5400 w 15840"/>
                            <a:gd name="T10" fmla="+- 0 9835 3840"/>
                            <a:gd name="T11" fmla="*/ 9835 h 5996"/>
                            <a:gd name="T12" fmla="*/ 5400 w 15840"/>
                            <a:gd name="T13" fmla="+- 0 5085 3840"/>
                            <a:gd name="T14" fmla="*/ 5085 h 5996"/>
                            <a:gd name="T15" fmla="*/ 15840 w 15840"/>
                            <a:gd name="T16" fmla="+- 0 5085 3840"/>
                            <a:gd name="T17" fmla="*/ 5085 h 5996"/>
                            <a:gd name="T18" fmla="*/ 10440 w 15840"/>
                            <a:gd name="T19" fmla="+- 0 3840 3840"/>
                            <a:gd name="T20" fmla="*/ 3840 h 5996"/>
                            <a:gd name="T21" fmla="*/ 10440 w 15840"/>
                            <a:gd name="T22" fmla="+- 0 8590 3840"/>
                            <a:gd name="T23" fmla="*/ 8590 h 5996"/>
                            <a:gd name="T24" fmla="*/ 15840 w 15840"/>
                            <a:gd name="T25" fmla="+- 0 9835 3840"/>
                            <a:gd name="T26" fmla="*/ 9835 h 5996"/>
                            <a:gd name="T27" fmla="*/ 15840 w 15840"/>
                            <a:gd name="T28" fmla="+- 0 5085 3840"/>
                            <a:gd name="T29" fmla="*/ 5085 h 5996"/>
                            <a:gd name="connsiteX0" fmla="*/ 3409 w 10000"/>
                            <a:gd name="connsiteY0" fmla="*/ 2076 h 9998"/>
                            <a:gd name="connsiteX1" fmla="*/ 0 w 10000"/>
                            <a:gd name="connsiteY1" fmla="*/ 0 h 9998"/>
                            <a:gd name="connsiteX2" fmla="*/ 0 w 10000"/>
                            <a:gd name="connsiteY2" fmla="*/ 7922 h 9998"/>
                            <a:gd name="connsiteX3" fmla="*/ 3409 w 10000"/>
                            <a:gd name="connsiteY3" fmla="*/ 9998 h 9998"/>
                            <a:gd name="connsiteX4" fmla="*/ 10000 w 10000"/>
                            <a:gd name="connsiteY4" fmla="*/ 2076 h 9998"/>
                            <a:gd name="connsiteX5" fmla="*/ 6591 w 10000"/>
                            <a:gd name="connsiteY5" fmla="*/ 0 h 9998"/>
                            <a:gd name="connsiteX6" fmla="*/ 6591 w 10000"/>
                            <a:gd name="connsiteY6" fmla="*/ 7922 h 9998"/>
                            <a:gd name="connsiteX7" fmla="*/ 10000 w 10000"/>
                            <a:gd name="connsiteY7" fmla="*/ 9998 h 9998"/>
                            <a:gd name="connsiteX8" fmla="*/ 10000 w 10000"/>
                            <a:gd name="connsiteY8" fmla="*/ 2076 h 9998"/>
                            <a:gd name="connsiteX0" fmla="*/ 3409 w 10000"/>
                            <a:gd name="connsiteY0" fmla="*/ 2076 h 10000"/>
                            <a:gd name="connsiteX1" fmla="*/ 0 w 10000"/>
                            <a:gd name="connsiteY1" fmla="*/ 0 h 10000"/>
                            <a:gd name="connsiteX2" fmla="*/ 0 w 10000"/>
                            <a:gd name="connsiteY2" fmla="*/ 7924 h 10000"/>
                            <a:gd name="connsiteX3" fmla="*/ 10000 w 10000"/>
                            <a:gd name="connsiteY3" fmla="*/ 2076 h 10000"/>
                            <a:gd name="connsiteX4" fmla="*/ 6591 w 10000"/>
                            <a:gd name="connsiteY4" fmla="*/ 0 h 10000"/>
                            <a:gd name="connsiteX5" fmla="*/ 6591 w 10000"/>
                            <a:gd name="connsiteY5" fmla="*/ 7924 h 10000"/>
                            <a:gd name="connsiteX6" fmla="*/ 10000 w 10000"/>
                            <a:gd name="connsiteY6" fmla="*/ 10000 h 10000"/>
                            <a:gd name="connsiteX7" fmla="*/ 10000 w 10000"/>
                            <a:gd name="connsiteY7" fmla="*/ 2076 h 10000"/>
                            <a:gd name="connsiteX0" fmla="*/ 0 w 10000"/>
                            <a:gd name="connsiteY0" fmla="*/ 0 h 10000"/>
                            <a:gd name="connsiteX1" fmla="*/ 0 w 10000"/>
                            <a:gd name="connsiteY1" fmla="*/ 7924 h 10000"/>
                            <a:gd name="connsiteX2" fmla="*/ 10000 w 10000"/>
                            <a:gd name="connsiteY2" fmla="*/ 2076 h 10000"/>
                            <a:gd name="connsiteX3" fmla="*/ 6591 w 10000"/>
                            <a:gd name="connsiteY3" fmla="*/ 0 h 10000"/>
                            <a:gd name="connsiteX4" fmla="*/ 6591 w 10000"/>
                            <a:gd name="connsiteY4" fmla="*/ 7924 h 10000"/>
                            <a:gd name="connsiteX5" fmla="*/ 10000 w 10000"/>
                            <a:gd name="connsiteY5" fmla="*/ 10000 h 10000"/>
                            <a:gd name="connsiteX6" fmla="*/ 10000 w 10000"/>
                            <a:gd name="connsiteY6" fmla="*/ 2076 h 10000"/>
                            <a:gd name="connsiteX0" fmla="*/ 3409 w 3409"/>
                            <a:gd name="connsiteY0" fmla="*/ 2076 h 10000"/>
                            <a:gd name="connsiteX1" fmla="*/ 0 w 3409"/>
                            <a:gd name="connsiteY1" fmla="*/ 0 h 10000"/>
                            <a:gd name="connsiteX2" fmla="*/ 0 w 3409"/>
                            <a:gd name="connsiteY2" fmla="*/ 7924 h 10000"/>
                            <a:gd name="connsiteX3" fmla="*/ 3409 w 3409"/>
                            <a:gd name="connsiteY3" fmla="*/ 10000 h 10000"/>
                            <a:gd name="connsiteX4" fmla="*/ 3409 w 3409"/>
                            <a:gd name="connsiteY4" fmla="*/ 207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09" h="10000">
                              <a:moveTo>
                                <a:pt x="3409" y="2076"/>
                              </a:moveTo>
                              <a:lnTo>
                                <a:pt x="0" y="0"/>
                              </a:lnTo>
                              <a:lnTo>
                                <a:pt x="0" y="7924"/>
                              </a:lnTo>
                              <a:lnTo>
                                <a:pt x="3409" y="10000"/>
                              </a:lnTo>
                              <a:lnTo>
                                <a:pt x="3409" y="2076"/>
                              </a:lnTo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tx2"/>
                            </a:gs>
                            <a:gs pos="100000">
                              <a:schemeClr val="bg2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80000</wp14:pctHeight>
              </wp14:sizeRelV>
            </wp:anchor>
          </w:drawing>
        </mc:Choice>
        <mc:Fallback>
          <w:pict>
            <v:group w14:anchorId="21D8A56D" id="Group 19" o:spid="_x0000_s1026" alt="Accent block group on outside." style="position:absolute;margin-left:0;margin-top:0;width:11in;height:489.6pt;z-index:-251650048;mso-width-percent:1000;mso-height-percent:800;mso-position-horizontal:center;mso-position-horizontal-relative:page;mso-position-vertical:center;mso-position-vertical-relative:page;mso-width-percent:1000;mso-height-percent:800" coordsize="100584,62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">
              <v:shape id="Freeform 4" o:spid="_x0000_s1027" style="position:absolute;left:73043;width:20028;height:62179;visibility:visible;mso-wrap-style:square;v-text-anchor:top" coordsize="3154,9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" path="m2704,l450,,190,7,56,56,7,190,,450,,9342r7,260l56,9736r134,49l450,9792r2254,l2964,9785r134,-49l3147,9602r7,-260l3154,450r-7,-260l3098,56,2964,7,2704,xe" fillcolor="white [3212]" stroked="f">
                <v:path arrowok="t" o:connecttype="custom" o:connectlocs="1717040,612775;285750,612775;120650,617220;35560,648335;4445,733425;0,898525;0,6544945;4445,6710045;35560,6795135;120650,6826250;285750,6830695;1717040,6830695;1882140,6826250;1967230,6795135;1998345,6710045;2002790,6544945;2002790,898525;1998345,733425;1967230,648335;1882140,617220;1717040,612775" o:connectangles="0,0,0,0,0,0,0,0,0,0,0,0,0,0,0,0,0,0,0,0,0"/>
              </v:shape>
              <v:shape id="Freeform 3" o:spid="_x0000_s1028" style="position:absolute;left:70866;top:18070;width:29718;height:8096;visibility:visible;mso-wrap-style:square;v-text-anchor:top" coordsize="468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" path="m,l,195,4680,1274r,-195l,xe" fillcolor="#5a5a5a [2109]" stroked="f">
                <v:fill opacity="59110f"/>
                <v:path arrowok="t" o:connecttype="custom" o:connectlocs="0,2416810;0,2540635;2971800,3225800;2971800,3101975;0,2416810" o:connectangles="0,0,0,0,0"/>
              </v:shape>
              <v:shape id="Freeform 5" o:spid="_x0000_s1029" style="position:absolute;top:18288;width:34289;height:38074;visibility:visible;mso-wrap-style:square;v-text-anchor:top" coordsize="3409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" path="m3409,2076l,,,7924r3409,2076l3409,2076e" fillcolor="#f12a2f [3214]" stroked="f">
                <v:fill opacity="52428f" color2="#453a76 [3215]" focus="100%" type="gradient"/>
                <v:path arrowok="t" o:connecttype="custom" o:connectlocs="3428909,790429;0,0;0,3017031;3428909,3807460;3428909,790429" o:connectangles="0,0,0,0,0"/>
              </v:shape>
              <v:shape id="Freeform 6" o:spid="_x0000_s1030" style="position:absolute;left:36576;top:17634;width:29756;height:8128;visibility:visible;mso-wrap-style:square;v-text-anchor:top" coordsize="10013,10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" path="m,l,1529r10013,8510c10009,9514,10004,8988,10000,8463l,xe" fillcolor="#f12a2f [3214]" stroked="f">
                <v:fill opacity="52428f"/>
                <v:path arrowok="t" o:connecttype="custom" o:connectlocs="0,0;0,123792;2975663,812783;2971800,685186;0,0" o:connectangles="0,0,0,0,0"/>
              </v:shape>
              <v:shape id="Freeform 29" o:spid="_x0000_s1031" style="position:absolute;left:4572;top:18070;width:29718;height:8096;visibility:visible;mso-wrap-style:square;v-text-anchor:top" coordsize="468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" path="m,l,195,4680,1274r,-195l,xe" fillcolor="#453a76 [3215]" stroked="f">
                <v:fill opacity="52428f"/>
                <v:path arrowok="t" o:connecttype="custom" o:connectlocs="0,2416810;0,2540635;2971800,3225800;2971800,3101975;0,2416810" o:connectangles="0,0,0,0,0"/>
              </v:shape>
              <v:shape id="Freeform 28" o:spid="_x0000_s1032" style="position:absolute;left:34290;top:18288;width:32022;height:37604;visibility:visible;mso-wrap-style:square;v-text-anchor:top" coordsize="5040,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" path="m,l,4750,5040,5921r,-4750l,xe" fillcolor="#5a5a5a [2109]" stroked="f">
                <v:fill opacity="59110f"/>
                <v:path arrowok="t" o:connecttype="custom" o:connectlocs="0,2438400;0,5454650;3202297,6198235;3202297,3181985;0,2438400" o:connectangles="0,0,0,0,0"/>
              </v:shape>
              <v:shape id="Freeform 5" o:spid="_x0000_s1033" style="position:absolute;left:66294;top:18288;width:34289;height:38074;visibility:visible;mso-wrap-style:square;v-text-anchor:top" coordsize="3409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" path="m3409,2076l,,,7924r3409,2076l3409,2076e" fillcolor="#453a76 [3215]" stroked="f">
                <v:fill color2="#f12a2f [3214]" o:opacity2="52428f" focus="100%" type="gradient"/>
                <v:path arrowok="t" o:connecttype="custom" o:connectlocs="3428909,790429;0,0;0,3017031;3428909,3807460;3428909,790429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9CAD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D7E75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D7630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D281C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76033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66E61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52EB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5247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CBCC6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DC4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866E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5A6D35"/>
    <w:multiLevelType w:val="hybridMultilevel"/>
    <w:tmpl w:val="D3027ED4"/>
    <w:lvl w:ilvl="0" w:tplc="EB361346">
      <w:numFmt w:val="bullet"/>
      <w:lvlText w:val="—"/>
      <w:lvlJc w:val="left"/>
      <w:pPr>
        <w:ind w:left="335" w:hanging="256"/>
      </w:pPr>
      <w:rPr>
        <w:rFonts w:ascii="Arial" w:eastAsia="Arial" w:hAnsi="Arial" w:cs="Arial" w:hint="default"/>
        <w:color w:val="F02A2E"/>
        <w:w w:val="100"/>
        <w:sz w:val="20"/>
        <w:szCs w:val="20"/>
        <w:lang w:val="en-US" w:eastAsia="en-US" w:bidi="en-US"/>
      </w:rPr>
    </w:lvl>
    <w:lvl w:ilvl="1" w:tplc="D57217B6">
      <w:numFmt w:val="bullet"/>
      <w:lvlText w:val="•"/>
      <w:lvlJc w:val="left"/>
      <w:pPr>
        <w:ind w:left="736" w:hanging="256"/>
      </w:pPr>
      <w:rPr>
        <w:rFonts w:hint="default"/>
        <w:lang w:val="en-US" w:eastAsia="en-US" w:bidi="en-US"/>
      </w:rPr>
    </w:lvl>
    <w:lvl w:ilvl="2" w:tplc="E8268DE6">
      <w:numFmt w:val="bullet"/>
      <w:lvlText w:val="•"/>
      <w:lvlJc w:val="left"/>
      <w:pPr>
        <w:ind w:left="1132" w:hanging="256"/>
      </w:pPr>
      <w:rPr>
        <w:rFonts w:hint="default"/>
        <w:lang w:val="en-US" w:eastAsia="en-US" w:bidi="en-US"/>
      </w:rPr>
    </w:lvl>
    <w:lvl w:ilvl="3" w:tplc="21762C12">
      <w:numFmt w:val="bullet"/>
      <w:lvlText w:val="•"/>
      <w:lvlJc w:val="left"/>
      <w:pPr>
        <w:ind w:left="1528" w:hanging="256"/>
      </w:pPr>
      <w:rPr>
        <w:rFonts w:hint="default"/>
        <w:lang w:val="en-US" w:eastAsia="en-US" w:bidi="en-US"/>
      </w:rPr>
    </w:lvl>
    <w:lvl w:ilvl="4" w:tplc="01BA9A66">
      <w:numFmt w:val="bullet"/>
      <w:lvlText w:val="•"/>
      <w:lvlJc w:val="left"/>
      <w:pPr>
        <w:ind w:left="1924" w:hanging="256"/>
      </w:pPr>
      <w:rPr>
        <w:rFonts w:hint="default"/>
        <w:lang w:val="en-US" w:eastAsia="en-US" w:bidi="en-US"/>
      </w:rPr>
    </w:lvl>
    <w:lvl w:ilvl="5" w:tplc="EB04A640">
      <w:numFmt w:val="bullet"/>
      <w:lvlText w:val="•"/>
      <w:lvlJc w:val="left"/>
      <w:pPr>
        <w:ind w:left="2320" w:hanging="256"/>
      </w:pPr>
      <w:rPr>
        <w:rFonts w:hint="default"/>
        <w:lang w:val="en-US" w:eastAsia="en-US" w:bidi="en-US"/>
      </w:rPr>
    </w:lvl>
    <w:lvl w:ilvl="6" w:tplc="85FCA9C8">
      <w:numFmt w:val="bullet"/>
      <w:lvlText w:val="•"/>
      <w:lvlJc w:val="left"/>
      <w:pPr>
        <w:ind w:left="2716" w:hanging="256"/>
      </w:pPr>
      <w:rPr>
        <w:rFonts w:hint="default"/>
        <w:lang w:val="en-US" w:eastAsia="en-US" w:bidi="en-US"/>
      </w:rPr>
    </w:lvl>
    <w:lvl w:ilvl="7" w:tplc="D5EECBF8">
      <w:numFmt w:val="bullet"/>
      <w:lvlText w:val="•"/>
      <w:lvlJc w:val="left"/>
      <w:pPr>
        <w:ind w:left="3112" w:hanging="256"/>
      </w:pPr>
      <w:rPr>
        <w:rFonts w:hint="default"/>
        <w:lang w:val="en-US" w:eastAsia="en-US" w:bidi="en-US"/>
      </w:rPr>
    </w:lvl>
    <w:lvl w:ilvl="8" w:tplc="978EA906">
      <w:numFmt w:val="bullet"/>
      <w:lvlText w:val="•"/>
      <w:lvlJc w:val="left"/>
      <w:pPr>
        <w:ind w:left="3508" w:hanging="256"/>
      </w:pPr>
      <w:rPr>
        <w:rFonts w:hint="default"/>
        <w:lang w:val="en-US" w:eastAsia="en-US" w:bidi="en-US"/>
      </w:rPr>
    </w:lvl>
  </w:abstractNum>
  <w:abstractNum w:abstractNumId="12" w15:restartNumberingAfterBreak="0">
    <w:nsid w:val="2661168C"/>
    <w:multiLevelType w:val="hybridMultilevel"/>
    <w:tmpl w:val="B400D96C"/>
    <w:lvl w:ilvl="0" w:tplc="D160ECC6">
      <w:numFmt w:val="bullet"/>
      <w:lvlText w:val="•"/>
      <w:lvlJc w:val="left"/>
      <w:pPr>
        <w:ind w:left="203" w:hanging="126"/>
      </w:pPr>
      <w:rPr>
        <w:rFonts w:ascii="Arial" w:eastAsia="Arial" w:hAnsi="Arial" w:cs="Arial" w:hint="default"/>
        <w:b/>
        <w:bCs/>
        <w:color w:val="F02A2E"/>
        <w:spacing w:val="-1"/>
        <w:w w:val="100"/>
        <w:sz w:val="20"/>
        <w:szCs w:val="20"/>
        <w:lang w:val="en-US" w:eastAsia="en-US" w:bidi="en-US"/>
      </w:rPr>
    </w:lvl>
    <w:lvl w:ilvl="1" w:tplc="A5DEBB72">
      <w:numFmt w:val="bullet"/>
      <w:lvlText w:val="•"/>
      <w:lvlJc w:val="left"/>
      <w:pPr>
        <w:ind w:left="610" w:hanging="126"/>
      </w:pPr>
      <w:rPr>
        <w:rFonts w:hint="default"/>
        <w:lang w:val="en-US" w:eastAsia="en-US" w:bidi="en-US"/>
      </w:rPr>
    </w:lvl>
    <w:lvl w:ilvl="2" w:tplc="B5FC2A6E">
      <w:numFmt w:val="bullet"/>
      <w:lvlText w:val="•"/>
      <w:lvlJc w:val="left"/>
      <w:pPr>
        <w:ind w:left="1020" w:hanging="126"/>
      </w:pPr>
      <w:rPr>
        <w:rFonts w:hint="default"/>
        <w:lang w:val="en-US" w:eastAsia="en-US" w:bidi="en-US"/>
      </w:rPr>
    </w:lvl>
    <w:lvl w:ilvl="3" w:tplc="219477B8">
      <w:numFmt w:val="bullet"/>
      <w:lvlText w:val="•"/>
      <w:lvlJc w:val="left"/>
      <w:pPr>
        <w:ind w:left="1430" w:hanging="126"/>
      </w:pPr>
      <w:rPr>
        <w:rFonts w:hint="default"/>
        <w:lang w:val="en-US" w:eastAsia="en-US" w:bidi="en-US"/>
      </w:rPr>
    </w:lvl>
    <w:lvl w:ilvl="4" w:tplc="69985EEA">
      <w:numFmt w:val="bullet"/>
      <w:lvlText w:val="•"/>
      <w:lvlJc w:val="left"/>
      <w:pPr>
        <w:ind w:left="1840" w:hanging="126"/>
      </w:pPr>
      <w:rPr>
        <w:rFonts w:hint="default"/>
        <w:lang w:val="en-US" w:eastAsia="en-US" w:bidi="en-US"/>
      </w:rPr>
    </w:lvl>
    <w:lvl w:ilvl="5" w:tplc="B5F619D8">
      <w:numFmt w:val="bullet"/>
      <w:lvlText w:val="•"/>
      <w:lvlJc w:val="left"/>
      <w:pPr>
        <w:ind w:left="2250" w:hanging="126"/>
      </w:pPr>
      <w:rPr>
        <w:rFonts w:hint="default"/>
        <w:lang w:val="en-US" w:eastAsia="en-US" w:bidi="en-US"/>
      </w:rPr>
    </w:lvl>
    <w:lvl w:ilvl="6" w:tplc="D186A14E">
      <w:numFmt w:val="bullet"/>
      <w:lvlText w:val="•"/>
      <w:lvlJc w:val="left"/>
      <w:pPr>
        <w:ind w:left="2660" w:hanging="126"/>
      </w:pPr>
      <w:rPr>
        <w:rFonts w:hint="default"/>
        <w:lang w:val="en-US" w:eastAsia="en-US" w:bidi="en-US"/>
      </w:rPr>
    </w:lvl>
    <w:lvl w:ilvl="7" w:tplc="E0047F76">
      <w:numFmt w:val="bullet"/>
      <w:lvlText w:val="•"/>
      <w:lvlJc w:val="left"/>
      <w:pPr>
        <w:ind w:left="3070" w:hanging="126"/>
      </w:pPr>
      <w:rPr>
        <w:rFonts w:hint="default"/>
        <w:lang w:val="en-US" w:eastAsia="en-US" w:bidi="en-US"/>
      </w:rPr>
    </w:lvl>
    <w:lvl w:ilvl="8" w:tplc="524ED3C8">
      <w:numFmt w:val="bullet"/>
      <w:lvlText w:val="•"/>
      <w:lvlJc w:val="left"/>
      <w:pPr>
        <w:ind w:left="3480" w:hanging="126"/>
      </w:pPr>
      <w:rPr>
        <w:rFonts w:hint="default"/>
        <w:lang w:val="en-US" w:eastAsia="en-US" w:bidi="en-US"/>
      </w:rPr>
    </w:lvl>
  </w:abstractNum>
  <w:abstractNum w:abstractNumId="13" w15:restartNumberingAfterBreak="0">
    <w:nsid w:val="3A7445CA"/>
    <w:multiLevelType w:val="hybridMultilevel"/>
    <w:tmpl w:val="4872B02E"/>
    <w:lvl w:ilvl="0" w:tplc="46AECD5C">
      <w:numFmt w:val="bullet"/>
      <w:pStyle w:val="Bullets"/>
      <w:lvlText w:val="•"/>
      <w:lvlJc w:val="left"/>
      <w:pPr>
        <w:ind w:left="203" w:hanging="126"/>
      </w:pPr>
      <w:rPr>
        <w:rFonts w:asciiTheme="minorHAnsi" w:hAnsiTheme="minorHAnsi" w:hint="default"/>
        <w:b/>
        <w:bCs/>
        <w:color w:val="F12A2F" w:themeColor="background2"/>
        <w:spacing w:val="-1"/>
        <w:w w:val="100"/>
        <w:sz w:val="22"/>
        <w:szCs w:val="20"/>
        <w:lang w:val="en-US" w:eastAsia="en-US" w:bidi="en-US"/>
      </w:rPr>
    </w:lvl>
    <w:lvl w:ilvl="1" w:tplc="A5DEBB72">
      <w:numFmt w:val="bullet"/>
      <w:lvlText w:val="•"/>
      <w:lvlJc w:val="left"/>
      <w:pPr>
        <w:ind w:left="610" w:hanging="126"/>
      </w:pPr>
      <w:rPr>
        <w:rFonts w:hint="default"/>
        <w:lang w:val="en-US" w:eastAsia="en-US" w:bidi="en-US"/>
      </w:rPr>
    </w:lvl>
    <w:lvl w:ilvl="2" w:tplc="B5FC2A6E">
      <w:numFmt w:val="bullet"/>
      <w:lvlText w:val="•"/>
      <w:lvlJc w:val="left"/>
      <w:pPr>
        <w:ind w:left="1020" w:hanging="126"/>
      </w:pPr>
      <w:rPr>
        <w:rFonts w:hint="default"/>
        <w:lang w:val="en-US" w:eastAsia="en-US" w:bidi="en-US"/>
      </w:rPr>
    </w:lvl>
    <w:lvl w:ilvl="3" w:tplc="219477B8">
      <w:numFmt w:val="bullet"/>
      <w:lvlText w:val="•"/>
      <w:lvlJc w:val="left"/>
      <w:pPr>
        <w:ind w:left="1430" w:hanging="126"/>
      </w:pPr>
      <w:rPr>
        <w:rFonts w:hint="default"/>
        <w:lang w:val="en-US" w:eastAsia="en-US" w:bidi="en-US"/>
      </w:rPr>
    </w:lvl>
    <w:lvl w:ilvl="4" w:tplc="69985EEA">
      <w:numFmt w:val="bullet"/>
      <w:lvlText w:val="•"/>
      <w:lvlJc w:val="left"/>
      <w:pPr>
        <w:ind w:left="1840" w:hanging="126"/>
      </w:pPr>
      <w:rPr>
        <w:rFonts w:hint="default"/>
        <w:lang w:val="en-US" w:eastAsia="en-US" w:bidi="en-US"/>
      </w:rPr>
    </w:lvl>
    <w:lvl w:ilvl="5" w:tplc="B5F619D8">
      <w:numFmt w:val="bullet"/>
      <w:lvlText w:val="•"/>
      <w:lvlJc w:val="left"/>
      <w:pPr>
        <w:ind w:left="2250" w:hanging="126"/>
      </w:pPr>
      <w:rPr>
        <w:rFonts w:hint="default"/>
        <w:lang w:val="en-US" w:eastAsia="en-US" w:bidi="en-US"/>
      </w:rPr>
    </w:lvl>
    <w:lvl w:ilvl="6" w:tplc="D186A14E">
      <w:numFmt w:val="bullet"/>
      <w:lvlText w:val="•"/>
      <w:lvlJc w:val="left"/>
      <w:pPr>
        <w:ind w:left="2660" w:hanging="126"/>
      </w:pPr>
      <w:rPr>
        <w:rFonts w:hint="default"/>
        <w:lang w:val="en-US" w:eastAsia="en-US" w:bidi="en-US"/>
      </w:rPr>
    </w:lvl>
    <w:lvl w:ilvl="7" w:tplc="E0047F76">
      <w:numFmt w:val="bullet"/>
      <w:lvlText w:val="•"/>
      <w:lvlJc w:val="left"/>
      <w:pPr>
        <w:ind w:left="3070" w:hanging="126"/>
      </w:pPr>
      <w:rPr>
        <w:rFonts w:hint="default"/>
        <w:lang w:val="en-US" w:eastAsia="en-US" w:bidi="en-US"/>
      </w:rPr>
    </w:lvl>
    <w:lvl w:ilvl="8" w:tplc="524ED3C8">
      <w:numFmt w:val="bullet"/>
      <w:lvlText w:val="•"/>
      <w:lvlJc w:val="left"/>
      <w:pPr>
        <w:ind w:left="3480" w:hanging="126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77"/>
    <w:rsid w:val="00081F77"/>
    <w:rsid w:val="000C7F25"/>
    <w:rsid w:val="0011086A"/>
    <w:rsid w:val="00110DCB"/>
    <w:rsid w:val="0024332F"/>
    <w:rsid w:val="002A14EE"/>
    <w:rsid w:val="00372F04"/>
    <w:rsid w:val="00373C25"/>
    <w:rsid w:val="00374A2E"/>
    <w:rsid w:val="003959E8"/>
    <w:rsid w:val="003B04CB"/>
    <w:rsid w:val="004517C8"/>
    <w:rsid w:val="004E6BB7"/>
    <w:rsid w:val="005D53F8"/>
    <w:rsid w:val="00601E20"/>
    <w:rsid w:val="00654EA5"/>
    <w:rsid w:val="00692BB8"/>
    <w:rsid w:val="006A6679"/>
    <w:rsid w:val="006B503A"/>
    <w:rsid w:val="006D79EA"/>
    <w:rsid w:val="006F0A2E"/>
    <w:rsid w:val="0079388F"/>
    <w:rsid w:val="008045DC"/>
    <w:rsid w:val="00844B51"/>
    <w:rsid w:val="008570BE"/>
    <w:rsid w:val="00865FDD"/>
    <w:rsid w:val="00873484"/>
    <w:rsid w:val="00876538"/>
    <w:rsid w:val="00894BB6"/>
    <w:rsid w:val="00984D0D"/>
    <w:rsid w:val="009924D2"/>
    <w:rsid w:val="009B5C49"/>
    <w:rsid w:val="009C3BE7"/>
    <w:rsid w:val="009D7BCA"/>
    <w:rsid w:val="00A50461"/>
    <w:rsid w:val="00AB3C64"/>
    <w:rsid w:val="00B0041E"/>
    <w:rsid w:val="00B02824"/>
    <w:rsid w:val="00B64BC5"/>
    <w:rsid w:val="00B65B37"/>
    <w:rsid w:val="00B97FA6"/>
    <w:rsid w:val="00C02DBE"/>
    <w:rsid w:val="00C3192E"/>
    <w:rsid w:val="00C3275D"/>
    <w:rsid w:val="00D47416"/>
    <w:rsid w:val="00D83CB1"/>
    <w:rsid w:val="00D93122"/>
    <w:rsid w:val="00E63087"/>
    <w:rsid w:val="00EA0D3D"/>
    <w:rsid w:val="00EA5F55"/>
    <w:rsid w:val="00ED6CB0"/>
    <w:rsid w:val="00F9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E8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3959E8"/>
    <w:pPr>
      <w:spacing w:after="200"/>
    </w:pPr>
    <w:rPr>
      <w:rFonts w:eastAsia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5FDD"/>
    <w:pPr>
      <w:spacing w:after="240"/>
      <w:outlineLvl w:val="0"/>
    </w:pPr>
    <w:rPr>
      <w:b/>
      <w:caps/>
      <w:color w:val="FFFFFF" w:themeColor="background1"/>
      <w:sz w:val="40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8045DC"/>
    <w:pPr>
      <w:framePr w:hSpace="180" w:wrap="around" w:vAnchor="page" w:hAnchor="page" w:x="312" w:y="361"/>
      <w:spacing w:after="120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semiHidden/>
  </w:style>
  <w:style w:type="paragraph" w:customStyle="1" w:styleId="TableParagraph">
    <w:name w:val="Table Paragraph"/>
    <w:basedOn w:val="Normal"/>
    <w:uiPriority w:val="1"/>
    <w:semiHidden/>
  </w:style>
  <w:style w:type="paragraph" w:styleId="Header">
    <w:name w:val="header"/>
    <w:basedOn w:val="Normal"/>
    <w:link w:val="HeaderChar"/>
    <w:uiPriority w:val="99"/>
    <w:rsid w:val="009B5C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B51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rsid w:val="009B5C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B51"/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65FDD"/>
    <w:rPr>
      <w:rFonts w:eastAsia="Arial" w:cs="Arial"/>
      <w:b/>
      <w:caps/>
      <w:color w:val="FFFFFF" w:themeColor="background1"/>
      <w:sz w:val="40"/>
      <w:lang w:bidi="en-US"/>
    </w:rPr>
  </w:style>
  <w:style w:type="paragraph" w:styleId="BodyText">
    <w:name w:val="Body Text"/>
    <w:basedOn w:val="TableParagraph"/>
    <w:link w:val="BodyTextChar"/>
    <w:uiPriority w:val="99"/>
    <w:semiHidden/>
    <w:qFormat/>
    <w:rsid w:val="009B5C49"/>
    <w:rPr>
      <w:color w:val="FFFFFF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B51"/>
    <w:rPr>
      <w:rFonts w:ascii="Arial" w:eastAsia="Arial" w:hAnsi="Arial" w:cs="Arial"/>
      <w:color w:val="FFFFFF"/>
      <w:sz w:val="20"/>
      <w:lang w:bidi="en-US"/>
    </w:rPr>
  </w:style>
  <w:style w:type="paragraph" w:styleId="Title">
    <w:name w:val="Title"/>
    <w:basedOn w:val="BodyText"/>
    <w:next w:val="Normal"/>
    <w:link w:val="TitleChar"/>
    <w:uiPriority w:val="10"/>
    <w:qFormat/>
    <w:rsid w:val="005D53F8"/>
    <w:pPr>
      <w:spacing w:before="240"/>
      <w:jc w:val="center"/>
    </w:pPr>
    <w:rPr>
      <w:b/>
      <w:caps/>
      <w:sz w:val="60"/>
    </w:rPr>
  </w:style>
  <w:style w:type="character" w:customStyle="1" w:styleId="TitleChar">
    <w:name w:val="Title Char"/>
    <w:basedOn w:val="DefaultParagraphFont"/>
    <w:link w:val="Title"/>
    <w:uiPriority w:val="10"/>
    <w:rsid w:val="005D53F8"/>
    <w:rPr>
      <w:rFonts w:eastAsia="Arial" w:cs="Arial"/>
      <w:b/>
      <w:caps/>
      <w:color w:val="FFFFFF"/>
      <w:sz w:val="60"/>
      <w:lang w:bidi="en-US"/>
    </w:rPr>
  </w:style>
  <w:style w:type="character" w:styleId="Strong">
    <w:name w:val="Strong"/>
    <w:basedOn w:val="DefaultParagraphFont"/>
    <w:uiPriority w:val="22"/>
    <w:semiHidden/>
    <w:rsid w:val="009B5C49"/>
    <w:rPr>
      <w:b/>
      <w:bCs/>
    </w:rPr>
  </w:style>
  <w:style w:type="paragraph" w:customStyle="1" w:styleId="Website">
    <w:name w:val="Website"/>
    <w:basedOn w:val="Normal"/>
    <w:uiPriority w:val="29"/>
    <w:qFormat/>
    <w:rsid w:val="00865FDD"/>
    <w:pPr>
      <w:framePr w:hSpace="180" w:wrap="around" w:hAnchor="text" w:y="2528"/>
      <w:jc w:val="center"/>
    </w:pPr>
    <w:rPr>
      <w:color w:val="F12A2F" w:themeColor="background2"/>
      <w:sz w:val="24"/>
      <w:u w:val="single"/>
    </w:rPr>
  </w:style>
  <w:style w:type="paragraph" w:styleId="Subtitle">
    <w:name w:val="Subtitle"/>
    <w:basedOn w:val="BodyText"/>
    <w:next w:val="Normal"/>
    <w:link w:val="SubtitleChar"/>
    <w:uiPriority w:val="11"/>
    <w:qFormat/>
    <w:rsid w:val="005D53F8"/>
    <w:pPr>
      <w:framePr w:hSpace="180" w:wrap="around" w:hAnchor="text" w:y="2528"/>
      <w:pBdr>
        <w:top w:val="single" w:sz="24" w:space="4" w:color="FFFFFF" w:themeColor="background1"/>
      </w:pBdr>
      <w:jc w:val="center"/>
    </w:pPr>
    <w:rPr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D53F8"/>
    <w:rPr>
      <w:rFonts w:eastAsia="Arial" w:cs="Arial"/>
      <w:color w:val="FFFFFF"/>
      <w:sz w:val="40"/>
      <w:lang w:bidi="en-US"/>
    </w:rPr>
  </w:style>
  <w:style w:type="paragraph" w:styleId="Quote">
    <w:name w:val="Quote"/>
    <w:basedOn w:val="TableParagraph"/>
    <w:next w:val="Normal"/>
    <w:link w:val="QuoteChar"/>
    <w:uiPriority w:val="29"/>
    <w:qFormat/>
    <w:rsid w:val="008045DC"/>
    <w:pPr>
      <w:framePr w:hSpace="180" w:wrap="around" w:vAnchor="page" w:hAnchor="page" w:x="312" w:y="361"/>
      <w:spacing w:line="244" w:lineRule="auto"/>
      <w:ind w:left="187" w:right="170" w:hanging="2"/>
      <w:jc w:val="center"/>
    </w:pPr>
    <w:rPr>
      <w:rFonts w:ascii="Rockwell" w:hAnsi="Rockwell"/>
      <w:i/>
      <w:color w:val="FFFFFF"/>
      <w:sz w:val="30"/>
    </w:rPr>
  </w:style>
  <w:style w:type="character" w:customStyle="1" w:styleId="QuoteChar">
    <w:name w:val="Quote Char"/>
    <w:basedOn w:val="DefaultParagraphFont"/>
    <w:link w:val="Quote"/>
    <w:uiPriority w:val="29"/>
    <w:rsid w:val="008045DC"/>
    <w:rPr>
      <w:rFonts w:ascii="Rockwell" w:eastAsia="Arial" w:hAnsi="Rockwell" w:cs="Arial"/>
      <w:i/>
      <w:color w:val="FFFFFF"/>
      <w:sz w:val="3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045DC"/>
    <w:rPr>
      <w:rFonts w:ascii="Arial" w:eastAsia="Arial" w:hAnsi="Arial" w:cs="Arial"/>
      <w:b/>
      <w:color w:val="FFFFFF"/>
      <w:sz w:val="28"/>
      <w:lang w:bidi="en-US"/>
    </w:rPr>
  </w:style>
  <w:style w:type="paragraph" w:customStyle="1" w:styleId="Heading1Alt">
    <w:name w:val="Heading 1 Alt"/>
    <w:basedOn w:val="Heading1"/>
    <w:uiPriority w:val="9"/>
    <w:qFormat/>
    <w:rsid w:val="00B64BC5"/>
    <w:rPr>
      <w:color w:val="453A76" w:themeColor="text2"/>
    </w:rPr>
  </w:style>
  <w:style w:type="paragraph" w:customStyle="1" w:styleId="Heading2Alt">
    <w:name w:val="Heading 2 Alt"/>
    <w:basedOn w:val="Heading2"/>
    <w:uiPriority w:val="9"/>
    <w:qFormat/>
    <w:rsid w:val="00B64BC5"/>
    <w:pPr>
      <w:framePr w:wrap="around"/>
    </w:pPr>
    <w:rPr>
      <w:color w:val="453A76" w:themeColor="text2"/>
    </w:rPr>
  </w:style>
  <w:style w:type="paragraph" w:customStyle="1" w:styleId="Heading1Alt2">
    <w:name w:val="Heading 1 Alt2"/>
    <w:basedOn w:val="Heading1Alt"/>
    <w:uiPriority w:val="9"/>
    <w:qFormat/>
    <w:rsid w:val="00374A2E"/>
    <w:rPr>
      <w:color w:val="F12A2F" w:themeColor="background2"/>
    </w:rPr>
  </w:style>
  <w:style w:type="paragraph" w:customStyle="1" w:styleId="Heading2Alt2">
    <w:name w:val="Heading 2 Alt2"/>
    <w:basedOn w:val="Heading2Alt"/>
    <w:uiPriority w:val="9"/>
    <w:qFormat/>
    <w:rsid w:val="00374A2E"/>
    <w:pPr>
      <w:framePr w:wrap="around"/>
    </w:pPr>
    <w:rPr>
      <w:color w:val="F12A2F" w:themeColor="background2"/>
    </w:rPr>
  </w:style>
  <w:style w:type="paragraph" w:customStyle="1" w:styleId="Bullets">
    <w:name w:val="Bullets"/>
    <w:basedOn w:val="TableParagraph"/>
    <w:uiPriority w:val="1"/>
    <w:semiHidden/>
    <w:qFormat/>
    <w:rsid w:val="00374A2E"/>
    <w:pPr>
      <w:framePr w:hSpace="180" w:wrap="around" w:vAnchor="page" w:hAnchor="page" w:x="312" w:y="361"/>
      <w:numPr>
        <w:numId w:val="14"/>
      </w:numPr>
      <w:tabs>
        <w:tab w:val="left" w:pos="204"/>
      </w:tabs>
      <w:spacing w:before="173"/>
    </w:pPr>
    <w:rPr>
      <w:b/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6D79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6D79EA"/>
    <w:rPr>
      <w:color w:val="0563C1" w:themeColor="hyperlink"/>
      <w:u w:val="single"/>
    </w:rPr>
  </w:style>
  <w:style w:type="paragraph" w:customStyle="1" w:styleId="Normalondarkbackground">
    <w:name w:val="Normal on dark background"/>
    <w:basedOn w:val="Normal"/>
    <w:uiPriority w:val="1"/>
    <w:qFormat/>
    <w:rsid w:val="005D53F8"/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5D53F8"/>
    <w:rPr>
      <w:color w:val="808080"/>
    </w:rPr>
  </w:style>
  <w:style w:type="paragraph" w:customStyle="1" w:styleId="ContactInfo">
    <w:name w:val="Contact Info"/>
    <w:basedOn w:val="Normal"/>
    <w:uiPriority w:val="29"/>
    <w:qFormat/>
    <w:rsid w:val="005D53F8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865FDD"/>
    <w:rPr>
      <w:color w:val="808080"/>
      <w:shd w:val="clear" w:color="auto" w:fill="E6E6E6"/>
    </w:rPr>
  </w:style>
  <w:style w:type="paragraph" w:styleId="ListBullet">
    <w:name w:val="List Bullet"/>
    <w:basedOn w:val="Bullets"/>
    <w:uiPriority w:val="99"/>
    <w:qFormat/>
    <w:rsid w:val="009924D2"/>
    <w:pPr>
      <w:framePr w:wrap="around"/>
      <w:spacing w:before="0" w:after="120"/>
      <w:ind w:left="202" w:hanging="130"/>
    </w:pPr>
    <w:rPr>
      <w:b w:val="0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F5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F55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isitio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2F9CBE70104DB38CDF735605A1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6DC74-46CA-4AFF-BD42-A36665CB68B8}"/>
      </w:docPartPr>
      <w:docPartBody>
        <w:p w:rsidR="00000000" w:rsidRDefault="00A939FC">
          <w:pPr>
            <w:pStyle w:val="E12F9CBE70104DB38CDF735605A1DF79"/>
          </w:pPr>
          <w:r w:rsidRPr="000C7F25">
            <w:rPr>
              <w:rStyle w:val="PlaceholderText"/>
              <w:color w:val="FFFFFF" w:themeColor="background1"/>
            </w:rP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445CA"/>
    <w:multiLevelType w:val="hybridMultilevel"/>
    <w:tmpl w:val="4872B02E"/>
    <w:lvl w:ilvl="0" w:tplc="46AECD5C">
      <w:numFmt w:val="bullet"/>
      <w:pStyle w:val="Bullets"/>
      <w:lvlText w:val="•"/>
      <w:lvlJc w:val="left"/>
      <w:pPr>
        <w:ind w:left="203" w:hanging="126"/>
      </w:pPr>
      <w:rPr>
        <w:rFonts w:asciiTheme="minorHAnsi" w:hAnsiTheme="minorHAnsi" w:hint="default"/>
        <w:b/>
        <w:bCs/>
        <w:color w:val="E7E6E6" w:themeColor="background2"/>
        <w:spacing w:val="-1"/>
        <w:w w:val="100"/>
        <w:sz w:val="22"/>
        <w:szCs w:val="20"/>
        <w:lang w:val="en-US" w:eastAsia="en-US" w:bidi="en-US"/>
      </w:rPr>
    </w:lvl>
    <w:lvl w:ilvl="1" w:tplc="A5DEBB72">
      <w:numFmt w:val="bullet"/>
      <w:lvlText w:val="•"/>
      <w:lvlJc w:val="left"/>
      <w:pPr>
        <w:ind w:left="610" w:hanging="126"/>
      </w:pPr>
      <w:rPr>
        <w:rFonts w:hint="default"/>
        <w:lang w:val="en-US" w:eastAsia="en-US" w:bidi="en-US"/>
      </w:rPr>
    </w:lvl>
    <w:lvl w:ilvl="2" w:tplc="B5FC2A6E">
      <w:numFmt w:val="bullet"/>
      <w:lvlText w:val="•"/>
      <w:lvlJc w:val="left"/>
      <w:pPr>
        <w:ind w:left="1020" w:hanging="126"/>
      </w:pPr>
      <w:rPr>
        <w:rFonts w:hint="default"/>
        <w:lang w:val="en-US" w:eastAsia="en-US" w:bidi="en-US"/>
      </w:rPr>
    </w:lvl>
    <w:lvl w:ilvl="3" w:tplc="219477B8">
      <w:numFmt w:val="bullet"/>
      <w:lvlText w:val="•"/>
      <w:lvlJc w:val="left"/>
      <w:pPr>
        <w:ind w:left="1430" w:hanging="126"/>
      </w:pPr>
      <w:rPr>
        <w:rFonts w:hint="default"/>
        <w:lang w:val="en-US" w:eastAsia="en-US" w:bidi="en-US"/>
      </w:rPr>
    </w:lvl>
    <w:lvl w:ilvl="4" w:tplc="69985EEA">
      <w:numFmt w:val="bullet"/>
      <w:lvlText w:val="•"/>
      <w:lvlJc w:val="left"/>
      <w:pPr>
        <w:ind w:left="1840" w:hanging="126"/>
      </w:pPr>
      <w:rPr>
        <w:rFonts w:hint="default"/>
        <w:lang w:val="en-US" w:eastAsia="en-US" w:bidi="en-US"/>
      </w:rPr>
    </w:lvl>
    <w:lvl w:ilvl="5" w:tplc="B5F619D8">
      <w:numFmt w:val="bullet"/>
      <w:lvlText w:val="•"/>
      <w:lvlJc w:val="left"/>
      <w:pPr>
        <w:ind w:left="2250" w:hanging="126"/>
      </w:pPr>
      <w:rPr>
        <w:rFonts w:hint="default"/>
        <w:lang w:val="en-US" w:eastAsia="en-US" w:bidi="en-US"/>
      </w:rPr>
    </w:lvl>
    <w:lvl w:ilvl="6" w:tplc="D186A14E">
      <w:numFmt w:val="bullet"/>
      <w:lvlText w:val="•"/>
      <w:lvlJc w:val="left"/>
      <w:pPr>
        <w:ind w:left="2660" w:hanging="126"/>
      </w:pPr>
      <w:rPr>
        <w:rFonts w:hint="default"/>
        <w:lang w:val="en-US" w:eastAsia="en-US" w:bidi="en-US"/>
      </w:rPr>
    </w:lvl>
    <w:lvl w:ilvl="7" w:tplc="E0047F76">
      <w:numFmt w:val="bullet"/>
      <w:lvlText w:val="•"/>
      <w:lvlJc w:val="left"/>
      <w:pPr>
        <w:ind w:left="3070" w:hanging="126"/>
      </w:pPr>
      <w:rPr>
        <w:rFonts w:hint="default"/>
        <w:lang w:val="en-US" w:eastAsia="en-US" w:bidi="en-US"/>
      </w:rPr>
    </w:lvl>
    <w:lvl w:ilvl="8" w:tplc="524ED3C8">
      <w:numFmt w:val="bullet"/>
      <w:lvlText w:val="•"/>
      <w:lvlJc w:val="left"/>
      <w:pPr>
        <w:ind w:left="3480" w:hanging="12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FC"/>
    <w:rsid w:val="00A9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1AA9910A12472AAE529C08A576C630">
    <w:name w:val="341AA9910A12472AAE529C08A576C63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Normalondarkbackground">
    <w:name w:val="Normal on dark background"/>
    <w:basedOn w:val="Normal"/>
    <w:uiPriority w:val="1"/>
    <w:qFormat/>
    <w:pPr>
      <w:widowControl w:val="0"/>
      <w:autoSpaceDE w:val="0"/>
      <w:autoSpaceDN w:val="0"/>
      <w:spacing w:after="200" w:line="240" w:lineRule="auto"/>
    </w:pPr>
    <w:rPr>
      <w:rFonts w:eastAsia="Arial" w:cs="Arial"/>
      <w:color w:val="FFFFFF" w:themeColor="background1"/>
      <w:lang w:bidi="en-US"/>
    </w:rPr>
  </w:style>
  <w:style w:type="paragraph" w:customStyle="1" w:styleId="EBEB71A4897B47ADAB1C9796150001BB">
    <w:name w:val="EBEB71A4897B47ADAB1C9796150001BB"/>
  </w:style>
  <w:style w:type="paragraph" w:customStyle="1" w:styleId="DE2AD4A172F24EAFA48BC48B857A2FE6">
    <w:name w:val="DE2AD4A172F24EAFA48BC48B857A2FE6"/>
  </w:style>
  <w:style w:type="paragraph" w:customStyle="1" w:styleId="678A6EBC27B542678B468098D749F022">
    <w:name w:val="678A6EBC27B542678B468098D749F022"/>
  </w:style>
  <w:style w:type="paragraph" w:customStyle="1" w:styleId="B62EEBD935C84BFF8B96F7BF26E1A60B">
    <w:name w:val="B62EEBD935C84BFF8B96F7BF26E1A60B"/>
  </w:style>
  <w:style w:type="paragraph" w:customStyle="1" w:styleId="F0237DD8BC4F49EA86310BAB306CC695">
    <w:name w:val="F0237DD8BC4F49EA86310BAB306CC695"/>
  </w:style>
  <w:style w:type="paragraph" w:customStyle="1" w:styleId="E12F9CBE70104DB38CDF735605A1DF79">
    <w:name w:val="E12F9CBE70104DB38CDF735605A1DF79"/>
  </w:style>
  <w:style w:type="paragraph" w:customStyle="1" w:styleId="198C56AF76D54BDD959FF52FFAA2EEBC">
    <w:name w:val="198C56AF76D54BDD959FF52FFAA2EEBC"/>
  </w:style>
  <w:style w:type="paragraph" w:customStyle="1" w:styleId="9AE7FBFE84724D36B92F914FC286AAFE">
    <w:name w:val="9AE7FBFE84724D36B92F914FC286AAFE"/>
  </w:style>
  <w:style w:type="paragraph" w:customStyle="1" w:styleId="C4C17A25059D4A038586BE05C58A8D6E">
    <w:name w:val="C4C17A25059D4A038586BE05C58A8D6E"/>
  </w:style>
  <w:style w:type="paragraph" w:customStyle="1" w:styleId="E20F06C2047D4DD795DBF4CE95B0389A">
    <w:name w:val="E20F06C2047D4DD795DBF4CE95B0389A"/>
  </w:style>
  <w:style w:type="paragraph" w:customStyle="1" w:styleId="F02D2804C5F44DC69B80CE2D952395C7">
    <w:name w:val="F02D2804C5F44DC69B80CE2D952395C7"/>
  </w:style>
  <w:style w:type="paragraph" w:customStyle="1" w:styleId="A59F89ACCF524BBE8BE2B189F849CAD0">
    <w:name w:val="A59F89ACCF524BBE8BE2B189F849CAD0"/>
  </w:style>
  <w:style w:type="paragraph" w:customStyle="1" w:styleId="20EA016F09664711B1CD8DB849DD2737">
    <w:name w:val="20EA016F09664711B1CD8DB849DD2737"/>
  </w:style>
  <w:style w:type="paragraph" w:customStyle="1" w:styleId="AB15068B94794CECBC79406682FAD9D5">
    <w:name w:val="AB15068B94794CECBC79406682FAD9D5"/>
  </w:style>
  <w:style w:type="paragraph" w:customStyle="1" w:styleId="53F60AD3B7F94B13BE261BB641C91481">
    <w:name w:val="53F60AD3B7F94B13BE261BB641C91481"/>
  </w:style>
  <w:style w:type="paragraph" w:customStyle="1" w:styleId="4266AA367DFA48CA9396C2A2DA579B21">
    <w:name w:val="4266AA367DFA48CA9396C2A2DA579B21"/>
  </w:style>
  <w:style w:type="paragraph" w:customStyle="1" w:styleId="F9C37081C257469B9E81DACE07A71C1D">
    <w:name w:val="F9C37081C257469B9E81DACE07A71C1D"/>
  </w:style>
  <w:style w:type="paragraph" w:customStyle="1" w:styleId="3E2E5097993E4CAC831D01CEB554563A">
    <w:name w:val="3E2E5097993E4CAC831D01CEB554563A"/>
  </w:style>
  <w:style w:type="paragraph" w:customStyle="1" w:styleId="B8AB24719D2B4C5B87FB0A8D0EECEAEA">
    <w:name w:val="B8AB24719D2B4C5B87FB0A8D0EECEAEA"/>
  </w:style>
  <w:style w:type="paragraph" w:customStyle="1" w:styleId="E0C91BF5C8804C269DD96EEF8A92832A">
    <w:name w:val="E0C91BF5C8804C269DD96EEF8A92832A"/>
  </w:style>
  <w:style w:type="paragraph" w:customStyle="1" w:styleId="Bullets">
    <w:name w:val="Bullets"/>
    <w:basedOn w:val="Normal"/>
    <w:uiPriority w:val="1"/>
    <w:semiHidden/>
    <w:qFormat/>
    <w:pPr>
      <w:framePr w:hSpace="180" w:wrap="around" w:vAnchor="page" w:hAnchor="page" w:x="312" w:y="361"/>
      <w:widowControl w:val="0"/>
      <w:numPr>
        <w:numId w:val="1"/>
      </w:numPr>
      <w:tabs>
        <w:tab w:val="left" w:pos="204"/>
      </w:tabs>
      <w:autoSpaceDE w:val="0"/>
      <w:autoSpaceDN w:val="0"/>
      <w:spacing w:before="173" w:after="200" w:line="240" w:lineRule="auto"/>
    </w:pPr>
    <w:rPr>
      <w:rFonts w:eastAsia="Arial" w:cs="Arial"/>
      <w:b/>
      <w:color w:val="595959" w:themeColor="text1" w:themeTint="A6"/>
      <w:sz w:val="20"/>
      <w:lang w:bidi="en-US"/>
    </w:rPr>
  </w:style>
  <w:style w:type="paragraph" w:styleId="ListBullet">
    <w:name w:val="List Bullet"/>
    <w:basedOn w:val="Bullets"/>
    <w:uiPriority w:val="99"/>
    <w:qFormat/>
    <w:pPr>
      <w:framePr w:wrap="around"/>
      <w:spacing w:before="0" w:after="120"/>
      <w:ind w:left="202" w:hanging="130"/>
    </w:pPr>
    <w:rPr>
      <w:b w:val="0"/>
      <w:color w:val="auto"/>
      <w:sz w:val="22"/>
    </w:rPr>
  </w:style>
  <w:style w:type="paragraph" w:customStyle="1" w:styleId="8016FED3E8174162ADF0239B646B9B6E">
    <w:name w:val="8016FED3E8174162ADF0239B646B9B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HardwareBrochure">
  <a:themeElements>
    <a:clrScheme name="HardwareBrochure">
      <a:dk1>
        <a:srgbClr val="000000"/>
      </a:dk1>
      <a:lt1>
        <a:srgbClr val="FFFFFF"/>
      </a:lt1>
      <a:dk2>
        <a:srgbClr val="453A76"/>
      </a:dk2>
      <a:lt2>
        <a:srgbClr val="F12A2F"/>
      </a:lt2>
      <a:accent1>
        <a:srgbClr val="A48E0C"/>
      </a:accent1>
      <a:accent2>
        <a:srgbClr val="87C38B"/>
      </a:accent2>
      <a:accent3>
        <a:srgbClr val="C3594C"/>
      </a:accent3>
      <a:accent4>
        <a:srgbClr val="0F5744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 brochure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ardwareBrochure" id="{FFBB5648-8C75-1B4C-89F3-B68A22A9BA58}" vid="{28F36832-C3AD-884B-BD72-4DC6B8F9E49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1231C4-5C2E-4C6E-B06C-D012F9B3DAB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B86ACB4-3EF7-46CD-8C69-44014C0F3A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931522-AB47-43B2-B01E-C661FCEA1B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F09080-6670-4A95-973C-BE1CEA6DC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brochure.dotx</Template>
  <TotalTime>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2021-06-29T00:45:00Z</dcterms:created>
  <dcterms:modified xsi:type="dcterms:W3CDTF">2021-06-29T14:02:00Z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